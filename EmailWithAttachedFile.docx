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DE208" w14:textId="77777777"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14:paraId="2D753C67" w14:textId="77777777" w:rsidR="00694E91" w:rsidRDefault="00694E91">
      <w:pPr>
        <w:pStyle w:val="Heading1"/>
        <w:rPr>
          <w:rFonts w:cs="Calibri"/>
        </w:rPr>
      </w:pPr>
      <w:bookmarkStart w:id="0" w:name="_Toc59473840"/>
      <w:r>
        <w:rPr>
          <w:rFonts w:cs="Calibri"/>
        </w:rPr>
        <w:t>ASM-SW</w:t>
      </w:r>
      <w:bookmarkEnd w:id="0"/>
      <w:r w:rsidR="00C86FF1">
        <w:rPr>
          <w:rFonts w:cs="Calibri"/>
        </w:rPr>
        <w:t xml:space="preserve"> </w:t>
      </w:r>
    </w:p>
    <w:p w14:paraId="059AF9B0" w14:textId="41A95AB6" w:rsidR="002268C6" w:rsidRDefault="00FC1743" w:rsidP="00C86FF1">
      <w:pPr>
        <w:rPr>
          <w:rStyle w:val="Hyperlink"/>
        </w:rPr>
      </w:pPr>
      <w:hyperlink r:id="rId8" w:history="1">
        <w:r w:rsidR="001B1191" w:rsidRPr="006E6B0C">
          <w:rPr>
            <w:rStyle w:val="Hyperlink"/>
          </w:rPr>
          <w:t>asm-sw@outlook.com</w:t>
        </w:r>
      </w:hyperlink>
    </w:p>
    <w:p w14:paraId="0AD5CBE8" w14:textId="1909CD2A" w:rsidR="00D110C0" w:rsidRDefault="00FC1743" w:rsidP="00C86FF1">
      <w:hyperlink r:id="rId9" w:history="1">
        <w:r w:rsidR="00D110C0">
          <w:rPr>
            <w:rStyle w:val="Hyperlink"/>
          </w:rPr>
          <w:t>https://github.com/ASM-SW/EmailWithAttachedFile/releases</w:t>
        </w:r>
      </w:hyperlink>
    </w:p>
    <w:p w14:paraId="5C4FBFEE" w14:textId="504125F4" w:rsidR="00C86FF1" w:rsidRDefault="002268C6" w:rsidP="00C86FF1">
      <w:r>
        <w:fldChar w:fldCharType="begin"/>
      </w:r>
      <w:r>
        <w:instrText xml:space="preserve"> DATE \@ "MMMM d, yyyy" </w:instrText>
      </w:r>
      <w:r>
        <w:fldChar w:fldCharType="separate"/>
      </w:r>
      <w:r w:rsidR="00855248">
        <w:rPr>
          <w:noProof/>
        </w:rPr>
        <w:t>December 21, 2020</w:t>
      </w:r>
      <w:r>
        <w:fldChar w:fldCharType="end"/>
      </w:r>
    </w:p>
    <w:p w14:paraId="2AD61B25" w14:textId="77777777" w:rsidR="00491DAB" w:rsidRDefault="00491DAB" w:rsidP="00491DAB">
      <w:pPr>
        <w:spacing w:after="0"/>
      </w:pPr>
      <w:r>
        <w:t xml:space="preserve">Changes:  </w:t>
      </w:r>
    </w:p>
    <w:p w14:paraId="7A82EB45" w14:textId="00C3AE64" w:rsidR="00694E91" w:rsidRDefault="00491DAB" w:rsidP="00491DAB">
      <w:pPr>
        <w:pStyle w:val="ListParagraph"/>
        <w:numPr>
          <w:ilvl w:val="0"/>
          <w:numId w:val="39"/>
        </w:numPr>
        <w:spacing w:before="240" w:after="0"/>
      </w:pPr>
      <w:r>
        <w:t xml:space="preserve">Need .Net Framework 4.8 runtime.  </w:t>
      </w:r>
    </w:p>
    <w:p w14:paraId="512A4852" w14:textId="69402B62" w:rsidR="00491DAB" w:rsidRDefault="00491DAB" w:rsidP="00491DAB">
      <w:pPr>
        <w:pStyle w:val="ListParagraph"/>
        <w:numPr>
          <w:ilvl w:val="0"/>
          <w:numId w:val="39"/>
        </w:numPr>
        <w:spacing w:before="240" w:after="0"/>
      </w:pPr>
      <w:r>
        <w:t>Email address column of input file may contain a semicolon separated list of email addresses.</w:t>
      </w:r>
    </w:p>
    <w:p w14:paraId="5DCD3A1F" w14:textId="1A083BE3" w:rsidR="005B53F6" w:rsidRDefault="005B53F6" w:rsidP="00491DAB">
      <w:pPr>
        <w:pStyle w:val="ListParagraph"/>
        <w:numPr>
          <w:ilvl w:val="0"/>
          <w:numId w:val="39"/>
        </w:numPr>
        <w:spacing w:before="240" w:after="0"/>
      </w:pPr>
      <w:r>
        <w:t>Additional Dependencies.</w:t>
      </w:r>
    </w:p>
    <w:sdt>
      <w:sdtPr>
        <w:rPr>
          <w:rFonts w:eastAsiaTheme="minorEastAsia" w:cstheme="minorBidi"/>
          <w:b w:val="0"/>
          <w:bCs w:val="0"/>
          <w:sz w:val="22"/>
          <w:szCs w:val="22"/>
        </w:rPr>
        <w:id w:val="-1252581261"/>
        <w:docPartObj>
          <w:docPartGallery w:val="Table of Contents"/>
          <w:docPartUnique/>
        </w:docPartObj>
      </w:sdtPr>
      <w:sdtEndPr>
        <w:rPr>
          <w:noProof/>
        </w:rPr>
      </w:sdtEndPr>
      <w:sdtContent>
        <w:p w14:paraId="0B889FCB" w14:textId="77777777" w:rsidR="00694E91" w:rsidRDefault="00694E91">
          <w:pPr>
            <w:pStyle w:val="TOCHeading"/>
          </w:pPr>
          <w:r>
            <w:t>Table of Contents</w:t>
          </w:r>
        </w:p>
        <w:p w14:paraId="01E02B8F" w14:textId="4C2E8D59" w:rsidR="00855248" w:rsidRDefault="00694E91">
          <w:pPr>
            <w:pStyle w:val="TOC1"/>
            <w:rPr>
              <w:rFonts w:asciiTheme="minorHAnsi" w:hAnsiTheme="minorHAnsi"/>
              <w:noProof/>
              <w:lang w:eastAsia="en-US"/>
            </w:rPr>
          </w:pPr>
          <w:r>
            <w:fldChar w:fldCharType="begin"/>
          </w:r>
          <w:r>
            <w:instrText xml:space="preserve"> TOC \o "1-3" \h \z \u </w:instrText>
          </w:r>
          <w:r>
            <w:fldChar w:fldCharType="separate"/>
          </w:r>
          <w:hyperlink w:anchor="_Toc59473840" w:history="1">
            <w:r w:rsidR="00855248" w:rsidRPr="00AF66EA">
              <w:rPr>
                <w:rStyle w:val="Hyperlink"/>
                <w:rFonts w:cs="Calibri"/>
                <w:noProof/>
              </w:rPr>
              <w:t>ASM-SW</w:t>
            </w:r>
            <w:r w:rsidR="00855248">
              <w:rPr>
                <w:noProof/>
                <w:webHidden/>
              </w:rPr>
              <w:tab/>
            </w:r>
            <w:r w:rsidR="00855248">
              <w:rPr>
                <w:noProof/>
                <w:webHidden/>
              </w:rPr>
              <w:fldChar w:fldCharType="begin"/>
            </w:r>
            <w:r w:rsidR="00855248">
              <w:rPr>
                <w:noProof/>
                <w:webHidden/>
              </w:rPr>
              <w:instrText xml:space="preserve"> PAGEREF _Toc59473840 \h </w:instrText>
            </w:r>
            <w:r w:rsidR="00855248">
              <w:rPr>
                <w:noProof/>
                <w:webHidden/>
              </w:rPr>
            </w:r>
            <w:r w:rsidR="00855248">
              <w:rPr>
                <w:noProof/>
                <w:webHidden/>
              </w:rPr>
              <w:fldChar w:fldCharType="separate"/>
            </w:r>
            <w:r w:rsidR="00855248">
              <w:rPr>
                <w:noProof/>
                <w:webHidden/>
              </w:rPr>
              <w:t>1</w:t>
            </w:r>
            <w:r w:rsidR="00855248">
              <w:rPr>
                <w:noProof/>
                <w:webHidden/>
              </w:rPr>
              <w:fldChar w:fldCharType="end"/>
            </w:r>
          </w:hyperlink>
        </w:p>
        <w:p w14:paraId="0FF3CCB7" w14:textId="53C6A786" w:rsidR="00855248" w:rsidRDefault="00855248">
          <w:pPr>
            <w:pStyle w:val="TOC1"/>
            <w:rPr>
              <w:rFonts w:asciiTheme="minorHAnsi" w:hAnsiTheme="minorHAnsi"/>
              <w:noProof/>
              <w:lang w:eastAsia="en-US"/>
            </w:rPr>
          </w:pPr>
          <w:hyperlink w:anchor="_Toc59473841" w:history="1">
            <w:r w:rsidRPr="00AF66EA">
              <w:rPr>
                <w:rStyle w:val="Hyperlink"/>
                <w:rFonts w:cs="Calibri"/>
                <w:noProof/>
              </w:rPr>
              <w:t>Background</w:t>
            </w:r>
            <w:r>
              <w:rPr>
                <w:noProof/>
                <w:webHidden/>
              </w:rPr>
              <w:tab/>
            </w:r>
            <w:r>
              <w:rPr>
                <w:noProof/>
                <w:webHidden/>
              </w:rPr>
              <w:fldChar w:fldCharType="begin"/>
            </w:r>
            <w:r>
              <w:rPr>
                <w:noProof/>
                <w:webHidden/>
              </w:rPr>
              <w:instrText xml:space="preserve"> PAGEREF _Toc59473841 \h </w:instrText>
            </w:r>
            <w:r>
              <w:rPr>
                <w:noProof/>
                <w:webHidden/>
              </w:rPr>
            </w:r>
            <w:r>
              <w:rPr>
                <w:noProof/>
                <w:webHidden/>
              </w:rPr>
              <w:fldChar w:fldCharType="separate"/>
            </w:r>
            <w:r>
              <w:rPr>
                <w:noProof/>
                <w:webHidden/>
              </w:rPr>
              <w:t>1</w:t>
            </w:r>
            <w:r>
              <w:rPr>
                <w:noProof/>
                <w:webHidden/>
              </w:rPr>
              <w:fldChar w:fldCharType="end"/>
            </w:r>
          </w:hyperlink>
        </w:p>
        <w:p w14:paraId="17015211" w14:textId="0B9FF3AC" w:rsidR="00855248" w:rsidRDefault="00855248">
          <w:pPr>
            <w:pStyle w:val="TOC1"/>
            <w:rPr>
              <w:rFonts w:asciiTheme="minorHAnsi" w:hAnsiTheme="minorHAnsi"/>
              <w:noProof/>
              <w:lang w:eastAsia="en-US"/>
            </w:rPr>
          </w:pPr>
          <w:hyperlink w:anchor="_Toc59473842" w:history="1">
            <w:r w:rsidRPr="00AF66EA">
              <w:rPr>
                <w:rStyle w:val="Hyperlink"/>
                <w:rFonts w:cs="Calibri"/>
                <w:noProof/>
              </w:rPr>
              <w:t>Requirements</w:t>
            </w:r>
            <w:r>
              <w:rPr>
                <w:noProof/>
                <w:webHidden/>
              </w:rPr>
              <w:tab/>
            </w:r>
            <w:r>
              <w:rPr>
                <w:noProof/>
                <w:webHidden/>
              </w:rPr>
              <w:fldChar w:fldCharType="begin"/>
            </w:r>
            <w:r>
              <w:rPr>
                <w:noProof/>
                <w:webHidden/>
              </w:rPr>
              <w:instrText xml:space="preserve"> PAGEREF _Toc59473842 \h </w:instrText>
            </w:r>
            <w:r>
              <w:rPr>
                <w:noProof/>
                <w:webHidden/>
              </w:rPr>
            </w:r>
            <w:r>
              <w:rPr>
                <w:noProof/>
                <w:webHidden/>
              </w:rPr>
              <w:fldChar w:fldCharType="separate"/>
            </w:r>
            <w:r>
              <w:rPr>
                <w:noProof/>
                <w:webHidden/>
              </w:rPr>
              <w:t>1</w:t>
            </w:r>
            <w:r>
              <w:rPr>
                <w:noProof/>
                <w:webHidden/>
              </w:rPr>
              <w:fldChar w:fldCharType="end"/>
            </w:r>
          </w:hyperlink>
        </w:p>
        <w:p w14:paraId="28B60888" w14:textId="3C71DDFF" w:rsidR="00855248" w:rsidRDefault="00855248">
          <w:pPr>
            <w:pStyle w:val="TOC1"/>
            <w:rPr>
              <w:rFonts w:asciiTheme="minorHAnsi" w:hAnsiTheme="minorHAnsi"/>
              <w:noProof/>
              <w:lang w:eastAsia="en-US"/>
            </w:rPr>
          </w:pPr>
          <w:hyperlink w:anchor="_Toc59473843" w:history="1">
            <w:r w:rsidRPr="00AF66EA">
              <w:rPr>
                <w:rStyle w:val="Hyperlink"/>
                <w:rFonts w:cs="Calibri"/>
                <w:noProof/>
              </w:rPr>
              <w:t>Additional Libraries</w:t>
            </w:r>
            <w:r>
              <w:rPr>
                <w:noProof/>
                <w:webHidden/>
              </w:rPr>
              <w:tab/>
            </w:r>
            <w:r>
              <w:rPr>
                <w:noProof/>
                <w:webHidden/>
              </w:rPr>
              <w:fldChar w:fldCharType="begin"/>
            </w:r>
            <w:r>
              <w:rPr>
                <w:noProof/>
                <w:webHidden/>
              </w:rPr>
              <w:instrText xml:space="preserve"> PAGEREF _Toc59473843 \h </w:instrText>
            </w:r>
            <w:r>
              <w:rPr>
                <w:noProof/>
                <w:webHidden/>
              </w:rPr>
            </w:r>
            <w:r>
              <w:rPr>
                <w:noProof/>
                <w:webHidden/>
              </w:rPr>
              <w:fldChar w:fldCharType="separate"/>
            </w:r>
            <w:r>
              <w:rPr>
                <w:noProof/>
                <w:webHidden/>
              </w:rPr>
              <w:t>2</w:t>
            </w:r>
            <w:r>
              <w:rPr>
                <w:noProof/>
                <w:webHidden/>
              </w:rPr>
              <w:fldChar w:fldCharType="end"/>
            </w:r>
          </w:hyperlink>
        </w:p>
        <w:p w14:paraId="6A71FF47" w14:textId="2B756D40" w:rsidR="00855248" w:rsidRDefault="00855248">
          <w:pPr>
            <w:pStyle w:val="TOC1"/>
            <w:rPr>
              <w:rFonts w:asciiTheme="minorHAnsi" w:hAnsiTheme="minorHAnsi"/>
              <w:noProof/>
              <w:lang w:eastAsia="en-US"/>
            </w:rPr>
          </w:pPr>
          <w:hyperlink w:anchor="_Toc59473844" w:history="1">
            <w:r w:rsidRPr="00AF66EA">
              <w:rPr>
                <w:rStyle w:val="Hyperlink"/>
                <w:rFonts w:cs="Calibri"/>
                <w:noProof/>
              </w:rPr>
              <w:t>Installation</w:t>
            </w:r>
            <w:r>
              <w:rPr>
                <w:noProof/>
                <w:webHidden/>
              </w:rPr>
              <w:tab/>
            </w:r>
            <w:r>
              <w:rPr>
                <w:noProof/>
                <w:webHidden/>
              </w:rPr>
              <w:fldChar w:fldCharType="begin"/>
            </w:r>
            <w:r>
              <w:rPr>
                <w:noProof/>
                <w:webHidden/>
              </w:rPr>
              <w:instrText xml:space="preserve"> PAGEREF _Toc59473844 \h </w:instrText>
            </w:r>
            <w:r>
              <w:rPr>
                <w:noProof/>
                <w:webHidden/>
              </w:rPr>
            </w:r>
            <w:r>
              <w:rPr>
                <w:noProof/>
                <w:webHidden/>
              </w:rPr>
              <w:fldChar w:fldCharType="separate"/>
            </w:r>
            <w:r>
              <w:rPr>
                <w:noProof/>
                <w:webHidden/>
              </w:rPr>
              <w:t>2</w:t>
            </w:r>
            <w:r>
              <w:rPr>
                <w:noProof/>
                <w:webHidden/>
              </w:rPr>
              <w:fldChar w:fldCharType="end"/>
            </w:r>
          </w:hyperlink>
        </w:p>
        <w:p w14:paraId="325B37A3" w14:textId="69CE088E" w:rsidR="00855248" w:rsidRDefault="00855248">
          <w:pPr>
            <w:pStyle w:val="TOC1"/>
            <w:rPr>
              <w:rFonts w:asciiTheme="minorHAnsi" w:hAnsiTheme="minorHAnsi"/>
              <w:noProof/>
              <w:lang w:eastAsia="en-US"/>
            </w:rPr>
          </w:pPr>
          <w:hyperlink w:anchor="_Toc59473845" w:history="1">
            <w:r w:rsidRPr="00AF66EA">
              <w:rPr>
                <w:rStyle w:val="Hyperlink"/>
                <w:rFonts w:cs="Calibri"/>
                <w:noProof/>
              </w:rPr>
              <w:t>How to use the Program</w:t>
            </w:r>
            <w:r>
              <w:rPr>
                <w:noProof/>
                <w:webHidden/>
              </w:rPr>
              <w:tab/>
            </w:r>
            <w:r>
              <w:rPr>
                <w:noProof/>
                <w:webHidden/>
              </w:rPr>
              <w:fldChar w:fldCharType="begin"/>
            </w:r>
            <w:r>
              <w:rPr>
                <w:noProof/>
                <w:webHidden/>
              </w:rPr>
              <w:instrText xml:space="preserve"> PAGEREF _Toc59473845 \h </w:instrText>
            </w:r>
            <w:r>
              <w:rPr>
                <w:noProof/>
                <w:webHidden/>
              </w:rPr>
            </w:r>
            <w:r>
              <w:rPr>
                <w:noProof/>
                <w:webHidden/>
              </w:rPr>
              <w:fldChar w:fldCharType="separate"/>
            </w:r>
            <w:r>
              <w:rPr>
                <w:noProof/>
                <w:webHidden/>
              </w:rPr>
              <w:t>2</w:t>
            </w:r>
            <w:r>
              <w:rPr>
                <w:noProof/>
                <w:webHidden/>
              </w:rPr>
              <w:fldChar w:fldCharType="end"/>
            </w:r>
          </w:hyperlink>
        </w:p>
        <w:p w14:paraId="707230D1" w14:textId="707B9870" w:rsidR="00855248" w:rsidRDefault="00855248">
          <w:pPr>
            <w:pStyle w:val="TOC2"/>
            <w:tabs>
              <w:tab w:val="right" w:leader="dot" w:pos="9350"/>
            </w:tabs>
            <w:rPr>
              <w:rFonts w:asciiTheme="minorHAnsi" w:hAnsiTheme="minorHAnsi"/>
              <w:noProof/>
              <w:lang w:eastAsia="en-US"/>
            </w:rPr>
          </w:pPr>
          <w:hyperlink w:anchor="_Toc59473846" w:history="1">
            <w:r w:rsidRPr="00AF66EA">
              <w:rPr>
                <w:rStyle w:val="Hyperlink"/>
                <w:noProof/>
              </w:rPr>
              <w:t>First time usage</w:t>
            </w:r>
            <w:r>
              <w:rPr>
                <w:noProof/>
                <w:webHidden/>
              </w:rPr>
              <w:tab/>
            </w:r>
            <w:r>
              <w:rPr>
                <w:noProof/>
                <w:webHidden/>
              </w:rPr>
              <w:fldChar w:fldCharType="begin"/>
            </w:r>
            <w:r>
              <w:rPr>
                <w:noProof/>
                <w:webHidden/>
              </w:rPr>
              <w:instrText xml:space="preserve"> PAGEREF _Toc59473846 \h </w:instrText>
            </w:r>
            <w:r>
              <w:rPr>
                <w:noProof/>
                <w:webHidden/>
              </w:rPr>
            </w:r>
            <w:r>
              <w:rPr>
                <w:noProof/>
                <w:webHidden/>
              </w:rPr>
              <w:fldChar w:fldCharType="separate"/>
            </w:r>
            <w:r>
              <w:rPr>
                <w:noProof/>
                <w:webHidden/>
              </w:rPr>
              <w:t>4</w:t>
            </w:r>
            <w:r>
              <w:rPr>
                <w:noProof/>
                <w:webHidden/>
              </w:rPr>
              <w:fldChar w:fldCharType="end"/>
            </w:r>
          </w:hyperlink>
        </w:p>
        <w:p w14:paraId="67C7C280" w14:textId="5C118B43" w:rsidR="00855248" w:rsidRDefault="00855248">
          <w:pPr>
            <w:pStyle w:val="TOC2"/>
            <w:tabs>
              <w:tab w:val="right" w:leader="dot" w:pos="9350"/>
            </w:tabs>
            <w:rPr>
              <w:rFonts w:asciiTheme="minorHAnsi" w:hAnsiTheme="minorHAnsi"/>
              <w:noProof/>
              <w:lang w:eastAsia="en-US"/>
            </w:rPr>
          </w:pPr>
          <w:hyperlink w:anchor="_Toc59473847" w:history="1">
            <w:r w:rsidRPr="00AF66EA">
              <w:rPr>
                <w:rStyle w:val="Hyperlink"/>
                <w:noProof/>
              </w:rPr>
              <w:t>Firewall and AV Software</w:t>
            </w:r>
            <w:r>
              <w:rPr>
                <w:noProof/>
                <w:webHidden/>
              </w:rPr>
              <w:tab/>
            </w:r>
            <w:r>
              <w:rPr>
                <w:noProof/>
                <w:webHidden/>
              </w:rPr>
              <w:fldChar w:fldCharType="begin"/>
            </w:r>
            <w:r>
              <w:rPr>
                <w:noProof/>
                <w:webHidden/>
              </w:rPr>
              <w:instrText xml:space="preserve"> PAGEREF _Toc59473847 \h </w:instrText>
            </w:r>
            <w:r>
              <w:rPr>
                <w:noProof/>
                <w:webHidden/>
              </w:rPr>
            </w:r>
            <w:r>
              <w:rPr>
                <w:noProof/>
                <w:webHidden/>
              </w:rPr>
              <w:fldChar w:fldCharType="separate"/>
            </w:r>
            <w:r>
              <w:rPr>
                <w:noProof/>
                <w:webHidden/>
              </w:rPr>
              <w:t>4</w:t>
            </w:r>
            <w:r>
              <w:rPr>
                <w:noProof/>
                <w:webHidden/>
              </w:rPr>
              <w:fldChar w:fldCharType="end"/>
            </w:r>
          </w:hyperlink>
        </w:p>
        <w:p w14:paraId="757D9D03" w14:textId="5C755CCE" w:rsidR="00855248" w:rsidRDefault="00855248">
          <w:pPr>
            <w:pStyle w:val="TOC2"/>
            <w:tabs>
              <w:tab w:val="right" w:leader="dot" w:pos="9350"/>
            </w:tabs>
            <w:rPr>
              <w:rFonts w:asciiTheme="minorHAnsi" w:hAnsiTheme="minorHAnsi"/>
              <w:noProof/>
              <w:lang w:eastAsia="en-US"/>
            </w:rPr>
          </w:pPr>
          <w:hyperlink w:anchor="_Toc59473848" w:history="1">
            <w:r w:rsidRPr="00AF66EA">
              <w:rPr>
                <w:rStyle w:val="Hyperlink"/>
                <w:noProof/>
              </w:rPr>
              <w:t>Input File</w:t>
            </w:r>
            <w:r>
              <w:rPr>
                <w:noProof/>
                <w:webHidden/>
              </w:rPr>
              <w:tab/>
            </w:r>
            <w:r>
              <w:rPr>
                <w:noProof/>
                <w:webHidden/>
              </w:rPr>
              <w:fldChar w:fldCharType="begin"/>
            </w:r>
            <w:r>
              <w:rPr>
                <w:noProof/>
                <w:webHidden/>
              </w:rPr>
              <w:instrText xml:space="preserve"> PAGEREF _Toc59473848 \h </w:instrText>
            </w:r>
            <w:r>
              <w:rPr>
                <w:noProof/>
                <w:webHidden/>
              </w:rPr>
            </w:r>
            <w:r>
              <w:rPr>
                <w:noProof/>
                <w:webHidden/>
              </w:rPr>
              <w:fldChar w:fldCharType="separate"/>
            </w:r>
            <w:r>
              <w:rPr>
                <w:noProof/>
                <w:webHidden/>
              </w:rPr>
              <w:t>5</w:t>
            </w:r>
            <w:r>
              <w:rPr>
                <w:noProof/>
                <w:webHidden/>
              </w:rPr>
              <w:fldChar w:fldCharType="end"/>
            </w:r>
          </w:hyperlink>
        </w:p>
        <w:p w14:paraId="6EFD673C" w14:textId="0292DC2C" w:rsidR="00855248" w:rsidRDefault="00855248">
          <w:pPr>
            <w:pStyle w:val="TOC2"/>
            <w:tabs>
              <w:tab w:val="right" w:leader="dot" w:pos="9350"/>
            </w:tabs>
            <w:rPr>
              <w:rFonts w:asciiTheme="minorHAnsi" w:hAnsiTheme="minorHAnsi"/>
              <w:noProof/>
              <w:lang w:eastAsia="en-US"/>
            </w:rPr>
          </w:pPr>
          <w:hyperlink w:anchor="_Toc59473849" w:history="1">
            <w:r w:rsidRPr="00AF66EA">
              <w:rPr>
                <w:rStyle w:val="Hyperlink"/>
                <w:noProof/>
              </w:rPr>
              <w:t>Email template file</w:t>
            </w:r>
            <w:r>
              <w:rPr>
                <w:noProof/>
                <w:webHidden/>
              </w:rPr>
              <w:tab/>
            </w:r>
            <w:r>
              <w:rPr>
                <w:noProof/>
                <w:webHidden/>
              </w:rPr>
              <w:fldChar w:fldCharType="begin"/>
            </w:r>
            <w:r>
              <w:rPr>
                <w:noProof/>
                <w:webHidden/>
              </w:rPr>
              <w:instrText xml:space="preserve"> PAGEREF _Toc59473849 \h </w:instrText>
            </w:r>
            <w:r>
              <w:rPr>
                <w:noProof/>
                <w:webHidden/>
              </w:rPr>
            </w:r>
            <w:r>
              <w:rPr>
                <w:noProof/>
                <w:webHidden/>
              </w:rPr>
              <w:fldChar w:fldCharType="separate"/>
            </w:r>
            <w:r>
              <w:rPr>
                <w:noProof/>
                <w:webHidden/>
              </w:rPr>
              <w:t>5</w:t>
            </w:r>
            <w:r>
              <w:rPr>
                <w:noProof/>
                <w:webHidden/>
              </w:rPr>
              <w:fldChar w:fldCharType="end"/>
            </w:r>
          </w:hyperlink>
        </w:p>
        <w:p w14:paraId="2D73762B" w14:textId="0A6E5F69" w:rsidR="0033581F" w:rsidRDefault="00694E91" w:rsidP="0033581F">
          <w:pPr>
            <w:rPr>
              <w:noProof/>
            </w:rPr>
          </w:pPr>
          <w:r>
            <w:rPr>
              <w:b/>
              <w:bCs/>
              <w:noProof/>
            </w:rPr>
            <w:fldChar w:fldCharType="end"/>
          </w:r>
        </w:p>
      </w:sdtContent>
    </w:sdt>
    <w:p w14:paraId="41890DE3" w14:textId="77777777" w:rsidR="00771F16" w:rsidRPr="00904E1E" w:rsidRDefault="00A50153">
      <w:pPr>
        <w:pStyle w:val="Heading1"/>
        <w:rPr>
          <w:rFonts w:cs="Calibri"/>
        </w:rPr>
      </w:pPr>
      <w:bookmarkStart w:id="1" w:name="_Toc59473841"/>
      <w:r w:rsidRPr="00904E1E">
        <w:rPr>
          <w:rFonts w:cs="Calibri"/>
        </w:rPr>
        <w:t>Background</w:t>
      </w:r>
      <w:bookmarkEnd w:id="1"/>
    </w:p>
    <w:p w14:paraId="42A94066" w14:textId="57C73FE0" w:rsidR="00DF7751" w:rsidRPr="00904E1E" w:rsidRDefault="00450902" w:rsidP="00A50153">
      <w:pPr>
        <w:rPr>
          <w:rFonts w:cs="Calibri"/>
        </w:rPr>
      </w:pPr>
      <w:r>
        <w:rPr>
          <w:rFonts w:cs="Calibri"/>
        </w:rPr>
        <w:t xml:space="preserve">I wrote the program </w:t>
      </w:r>
      <w:proofErr w:type="spellStart"/>
      <w:r>
        <w:rPr>
          <w:rFonts w:cs="Calibri"/>
        </w:rPr>
        <w:t>DonorStatement</w:t>
      </w:r>
      <w:proofErr w:type="spellEnd"/>
      <w:r>
        <w:rPr>
          <w:rFonts w:cs="Calibri"/>
        </w:rPr>
        <w:t xml:space="preserve"> that generates tax receipts for multiple people.  It reads in a CSV file and then generates separate PDF files for each donor.  In addition, </w:t>
      </w:r>
      <w:proofErr w:type="spellStart"/>
      <w:r>
        <w:rPr>
          <w:rFonts w:cs="Calibri"/>
        </w:rPr>
        <w:t>DonorStatement</w:t>
      </w:r>
      <w:proofErr w:type="spellEnd"/>
      <w:r>
        <w:rPr>
          <w:rFonts w:cs="Calibri"/>
        </w:rPr>
        <w:t xml:space="preserve"> creates a file that contains emails, </w:t>
      </w:r>
      <w:proofErr w:type="gramStart"/>
      <w:r>
        <w:rPr>
          <w:rFonts w:cs="Calibri"/>
        </w:rPr>
        <w:t>names</w:t>
      </w:r>
      <w:proofErr w:type="gramEnd"/>
      <w:r>
        <w:rPr>
          <w:rFonts w:cs="Calibri"/>
        </w:rPr>
        <w:t xml:space="preserve"> and the file names</w:t>
      </w:r>
      <w:r w:rsidR="00E13B1B">
        <w:rPr>
          <w:rFonts w:cs="Calibri"/>
        </w:rPr>
        <w:t xml:space="preserve"> of each donor </w:t>
      </w:r>
      <w:r w:rsidR="00D110C0">
        <w:rPr>
          <w:rFonts w:cs="Calibri"/>
        </w:rPr>
        <w:t>receipt</w:t>
      </w:r>
      <w:r>
        <w:rPr>
          <w:rFonts w:cs="Calibri"/>
        </w:rPr>
        <w:t>.  This program can read in the output file and use it to send emails to each donor.</w:t>
      </w:r>
    </w:p>
    <w:p w14:paraId="45F400C2" w14:textId="77777777" w:rsidR="00A50153" w:rsidRPr="00904E1E" w:rsidRDefault="00A50153" w:rsidP="00A50153">
      <w:pPr>
        <w:pStyle w:val="Heading1"/>
        <w:rPr>
          <w:rFonts w:cs="Calibri"/>
        </w:rPr>
      </w:pPr>
      <w:bookmarkStart w:id="2" w:name="_Toc59473842"/>
      <w:r w:rsidRPr="00904E1E">
        <w:rPr>
          <w:rFonts w:cs="Calibri"/>
        </w:rPr>
        <w:t>Requirements</w:t>
      </w:r>
      <w:bookmarkEnd w:id="2"/>
    </w:p>
    <w:p w14:paraId="3CCDF04A" w14:textId="11C38593" w:rsidR="00A50153" w:rsidRPr="00904E1E" w:rsidRDefault="00450902" w:rsidP="00A50153">
      <w:pPr>
        <w:rPr>
          <w:rFonts w:cs="Calibri"/>
        </w:rPr>
      </w:pPr>
      <w:r>
        <w:rPr>
          <w:rFonts w:cs="Calibri"/>
        </w:rPr>
        <w:t xml:space="preserve">When you run this </w:t>
      </w:r>
      <w:proofErr w:type="gramStart"/>
      <w:r>
        <w:rPr>
          <w:rFonts w:cs="Calibri"/>
        </w:rPr>
        <w:t>program</w:t>
      </w:r>
      <w:proofErr w:type="gramEnd"/>
      <w:r>
        <w:rPr>
          <w:rFonts w:cs="Calibri"/>
        </w:rPr>
        <w:t xml:space="preserve"> you will need an email account on a mail server that allows you to connect up </w:t>
      </w:r>
      <w:r w:rsidR="00E13B1B">
        <w:rPr>
          <w:rFonts w:cs="Calibri"/>
        </w:rPr>
        <w:t>to</w:t>
      </w:r>
      <w:r>
        <w:rPr>
          <w:rFonts w:cs="Calibri"/>
        </w:rPr>
        <w:t xml:space="preserve"> a SMTP server.  You may have to configure the email account to allow this. You will need to know the SMTP server address and the port. </w:t>
      </w:r>
    </w:p>
    <w:p w14:paraId="43880A3E" w14:textId="53F8F68B" w:rsidR="00A50153" w:rsidRDefault="00A50153" w:rsidP="00DF7751">
      <w:r w:rsidRPr="00904E1E">
        <w:rPr>
          <w:rFonts w:cs="Calibri"/>
        </w:rPr>
        <w:t>Microsoft .Net 4</w:t>
      </w:r>
      <w:r w:rsidR="00DF7751">
        <w:rPr>
          <w:rFonts w:cs="Calibri"/>
        </w:rPr>
        <w:t>.</w:t>
      </w:r>
      <w:r w:rsidR="00491DAB">
        <w:rPr>
          <w:rFonts w:cs="Calibri"/>
        </w:rPr>
        <w:t>8</w:t>
      </w:r>
      <w:r w:rsidR="00C123E8">
        <w:rPr>
          <w:rFonts w:cs="Calibri"/>
        </w:rPr>
        <w:t xml:space="preserve"> Runtime Version available </w:t>
      </w:r>
      <w:r w:rsidR="00C123E8">
        <w:t xml:space="preserve">must be installed on the PC.  </w:t>
      </w:r>
      <w:r w:rsidR="00C123E8">
        <w:rPr>
          <w:rFonts w:cs="Calibri"/>
        </w:rPr>
        <w:t xml:space="preserve"> </w:t>
      </w:r>
      <w:r w:rsidR="00C123E8">
        <w:t xml:space="preserve">This is a standard component from Microsoft that may already be on your PC.  It is available from Microsoft at: </w:t>
      </w:r>
      <w:hyperlink r:id="rId10" w:history="1">
        <w:r w:rsidR="00491DAB">
          <w:rPr>
            <w:rStyle w:val="Hyperlink"/>
          </w:rPr>
          <w:t xml:space="preserve">Download .NET </w:t>
        </w:r>
        <w:r w:rsidR="00491DAB">
          <w:rPr>
            <w:rStyle w:val="Hyperlink"/>
          </w:rPr>
          <w:lastRenderedPageBreak/>
          <w:t>Framework 4.8 | Free official downloads (microsoft.com)</w:t>
        </w:r>
      </w:hyperlink>
      <w:r w:rsidR="00DF7751">
        <w:t xml:space="preserve">.  </w:t>
      </w:r>
      <w:r w:rsidR="00C123E8">
        <w:t>Click on the Download button.  Note Microsoft is know</w:t>
      </w:r>
      <w:r w:rsidR="00B15D8E">
        <w:t>n</w:t>
      </w:r>
      <w:r w:rsidR="00C123E8">
        <w:t xml:space="preserve"> to change their links from time to time, so you might have to use Google to find it.</w:t>
      </w:r>
    </w:p>
    <w:p w14:paraId="754B7DE5" w14:textId="676956B0" w:rsidR="00DF7751" w:rsidRPr="00904E1E" w:rsidRDefault="00491DAB" w:rsidP="00DF7751">
      <w:pPr>
        <w:jc w:val="center"/>
        <w:rPr>
          <w:rFonts w:cs="Calibri"/>
        </w:rPr>
      </w:pPr>
      <w:r w:rsidRPr="00491DAB">
        <w:rPr>
          <w:rFonts w:cs="Calibri"/>
          <w:noProof/>
        </w:rPr>
        <w:drawing>
          <wp:inline distT="0" distB="0" distL="0" distR="0" wp14:anchorId="491AC88D" wp14:editId="238CB0DA">
            <wp:extent cx="3096057"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428685"/>
                    </a:xfrm>
                    <a:prstGeom prst="rect">
                      <a:avLst/>
                    </a:prstGeom>
                  </pic:spPr>
                </pic:pic>
              </a:graphicData>
            </a:graphic>
          </wp:inline>
        </w:drawing>
      </w:r>
    </w:p>
    <w:p w14:paraId="54FDD1AD" w14:textId="48EE455C" w:rsidR="00A50153" w:rsidRDefault="00A50153" w:rsidP="00A50153">
      <w:pPr>
        <w:rPr>
          <w:rFonts w:cs="Calibri"/>
        </w:rPr>
      </w:pPr>
      <w:r w:rsidRPr="00904E1E">
        <w:rPr>
          <w:rFonts w:cs="Calibri"/>
        </w:rPr>
        <w:t xml:space="preserve">I have only tested this on Windows </w:t>
      </w:r>
      <w:proofErr w:type="gramStart"/>
      <w:r w:rsidRPr="00904E1E">
        <w:rPr>
          <w:rFonts w:cs="Calibri"/>
        </w:rPr>
        <w:t>10</w:t>
      </w:r>
      <w:proofErr w:type="gramEnd"/>
      <w:r w:rsidRPr="00904E1E">
        <w:rPr>
          <w:rFonts w:cs="Calibri"/>
        </w:rPr>
        <w:t xml:space="preserve"> but it should work on earlier versions that have .Net installed.</w:t>
      </w:r>
    </w:p>
    <w:p w14:paraId="77E7C8B7" w14:textId="04CF3EB9" w:rsidR="005B53F6" w:rsidRDefault="00BA2806" w:rsidP="005B53F6">
      <w:pPr>
        <w:pStyle w:val="Heading1"/>
        <w:rPr>
          <w:rFonts w:cs="Calibri"/>
        </w:rPr>
      </w:pPr>
      <w:bookmarkStart w:id="3" w:name="_Toc59473843"/>
      <w:r>
        <w:rPr>
          <w:rFonts w:cs="Calibri"/>
        </w:rPr>
        <w:t>Additional Libraries</w:t>
      </w:r>
      <w:bookmarkEnd w:id="3"/>
    </w:p>
    <w:p w14:paraId="0FE53210" w14:textId="72C7D82B" w:rsidR="005B53F6" w:rsidRDefault="00BA2806" w:rsidP="00A50153">
      <w:pPr>
        <w:rPr>
          <w:rFonts w:cs="Calibri"/>
        </w:rPr>
      </w:pPr>
      <w:r>
        <w:rPr>
          <w:rFonts w:cs="Calibri"/>
        </w:rPr>
        <w:t>Several libraries have been used in this program.  They are included in the install package.</w:t>
      </w:r>
      <w:r w:rsidR="005B53F6">
        <w:rPr>
          <w:rFonts w:cs="Calibri"/>
        </w:rPr>
        <w:t xml:space="preserve"> </w:t>
      </w:r>
      <w:r w:rsidR="00855248">
        <w:rPr>
          <w:rFonts w:cs="Calibri"/>
        </w:rPr>
        <w:t>Follow the license link to obtain the license.</w:t>
      </w:r>
    </w:p>
    <w:tbl>
      <w:tblPr>
        <w:tblStyle w:val="TableGrid"/>
        <w:tblW w:w="0" w:type="auto"/>
        <w:tblLook w:val="04A0" w:firstRow="1" w:lastRow="0" w:firstColumn="1" w:lastColumn="0" w:noHBand="0" w:noVBand="1"/>
      </w:tblPr>
      <w:tblGrid>
        <w:gridCol w:w="2235"/>
        <w:gridCol w:w="3279"/>
        <w:gridCol w:w="3836"/>
      </w:tblGrid>
      <w:tr w:rsidR="00855248" w14:paraId="59049376" w14:textId="0EF30BEC" w:rsidTr="00855248">
        <w:tc>
          <w:tcPr>
            <w:tcW w:w="0" w:type="auto"/>
          </w:tcPr>
          <w:p w14:paraId="4C0ED44A" w14:textId="644E4C50" w:rsidR="00855248" w:rsidRPr="00BA2806" w:rsidRDefault="00855248" w:rsidP="00A50153">
            <w:pPr>
              <w:rPr>
                <w:rFonts w:cs="Calibri"/>
                <w:b/>
                <w:bCs/>
              </w:rPr>
            </w:pPr>
            <w:r w:rsidRPr="00BA2806">
              <w:rPr>
                <w:rFonts w:cs="Calibri"/>
                <w:b/>
                <w:bCs/>
              </w:rPr>
              <w:t>Package</w:t>
            </w:r>
          </w:p>
        </w:tc>
        <w:tc>
          <w:tcPr>
            <w:tcW w:w="0" w:type="auto"/>
          </w:tcPr>
          <w:p w14:paraId="6FF3049B" w14:textId="5A913100" w:rsidR="00855248" w:rsidRPr="00BA2806" w:rsidRDefault="00855248" w:rsidP="00A50153">
            <w:pPr>
              <w:rPr>
                <w:b/>
                <w:bCs/>
              </w:rPr>
            </w:pPr>
            <w:r w:rsidRPr="00BA2806">
              <w:rPr>
                <w:b/>
                <w:bCs/>
              </w:rPr>
              <w:t>Website</w:t>
            </w:r>
          </w:p>
        </w:tc>
        <w:tc>
          <w:tcPr>
            <w:tcW w:w="0" w:type="auto"/>
          </w:tcPr>
          <w:p w14:paraId="1D1D0EA4" w14:textId="0BD7AFCD" w:rsidR="00855248" w:rsidRPr="00BA2806" w:rsidRDefault="00855248" w:rsidP="00A50153">
            <w:pPr>
              <w:rPr>
                <w:b/>
                <w:bCs/>
              </w:rPr>
            </w:pPr>
            <w:r>
              <w:rPr>
                <w:b/>
                <w:bCs/>
              </w:rPr>
              <w:t>License</w:t>
            </w:r>
          </w:p>
        </w:tc>
      </w:tr>
      <w:tr w:rsidR="00855248" w14:paraId="345287D3" w14:textId="7EC75C00" w:rsidTr="00855248">
        <w:tc>
          <w:tcPr>
            <w:tcW w:w="0" w:type="auto"/>
          </w:tcPr>
          <w:p w14:paraId="0E520DDF" w14:textId="6E04727E" w:rsidR="00855248" w:rsidRDefault="00855248" w:rsidP="00A50153">
            <w:pPr>
              <w:rPr>
                <w:rFonts w:cs="Calibri"/>
              </w:rPr>
            </w:pPr>
            <w:proofErr w:type="spellStart"/>
            <w:r>
              <w:rPr>
                <w:rFonts w:cs="Calibri"/>
              </w:rPr>
              <w:t>MailKit</w:t>
            </w:r>
            <w:proofErr w:type="spellEnd"/>
          </w:p>
        </w:tc>
        <w:tc>
          <w:tcPr>
            <w:tcW w:w="0" w:type="auto"/>
          </w:tcPr>
          <w:p w14:paraId="7CEAE8DE" w14:textId="616D0EF2" w:rsidR="00855248" w:rsidRDefault="00855248" w:rsidP="00A50153">
            <w:pPr>
              <w:rPr>
                <w:rFonts w:cs="Calibri"/>
              </w:rPr>
            </w:pPr>
            <w:hyperlink r:id="rId12" w:history="1">
              <w:r>
                <w:rPr>
                  <w:rStyle w:val="Hyperlink"/>
                </w:rPr>
                <w:t xml:space="preserve">NuGet Gallery | </w:t>
              </w:r>
              <w:proofErr w:type="spellStart"/>
              <w:r>
                <w:rPr>
                  <w:rStyle w:val="Hyperlink"/>
                </w:rPr>
                <w:t>MailKit</w:t>
              </w:r>
              <w:proofErr w:type="spellEnd"/>
              <w:r>
                <w:rPr>
                  <w:rStyle w:val="Hyperlink"/>
                </w:rPr>
                <w:t xml:space="preserve"> 2.10.0</w:t>
              </w:r>
            </w:hyperlink>
          </w:p>
        </w:tc>
        <w:tc>
          <w:tcPr>
            <w:tcW w:w="0" w:type="auto"/>
          </w:tcPr>
          <w:p w14:paraId="41217592" w14:textId="03EE6647" w:rsidR="00855248" w:rsidRDefault="00855248" w:rsidP="00A50153">
            <w:hyperlink r:id="rId13" w:history="1">
              <w:r>
                <w:rPr>
                  <w:rStyle w:val="Hyperlink"/>
                </w:rPr>
                <w:t>'MIT' reference (nuget.org)</w:t>
              </w:r>
            </w:hyperlink>
          </w:p>
        </w:tc>
      </w:tr>
      <w:tr w:rsidR="00855248" w14:paraId="489E322E" w14:textId="3BA82866" w:rsidTr="00855248">
        <w:tc>
          <w:tcPr>
            <w:tcW w:w="0" w:type="auto"/>
          </w:tcPr>
          <w:p w14:paraId="5D318849" w14:textId="18273DBB" w:rsidR="00855248" w:rsidRDefault="00855248" w:rsidP="00A50153">
            <w:pPr>
              <w:rPr>
                <w:rFonts w:cs="Calibri"/>
              </w:rPr>
            </w:pPr>
            <w:proofErr w:type="spellStart"/>
            <w:r>
              <w:rPr>
                <w:rFonts w:cs="Calibri"/>
              </w:rPr>
              <w:t>MineKit</w:t>
            </w:r>
            <w:proofErr w:type="spellEnd"/>
          </w:p>
        </w:tc>
        <w:tc>
          <w:tcPr>
            <w:tcW w:w="0" w:type="auto"/>
          </w:tcPr>
          <w:p w14:paraId="5046422B" w14:textId="34A2C740" w:rsidR="00855248" w:rsidRDefault="00855248" w:rsidP="00A50153">
            <w:pPr>
              <w:rPr>
                <w:rFonts w:cs="Calibri"/>
              </w:rPr>
            </w:pPr>
            <w:hyperlink r:id="rId14" w:history="1">
              <w:proofErr w:type="spellStart"/>
              <w:r>
                <w:rPr>
                  <w:rStyle w:val="Hyperlink"/>
                </w:rPr>
                <w:t>MimeKit</w:t>
              </w:r>
              <w:proofErr w:type="spellEnd"/>
            </w:hyperlink>
          </w:p>
        </w:tc>
        <w:tc>
          <w:tcPr>
            <w:tcW w:w="0" w:type="auto"/>
          </w:tcPr>
          <w:p w14:paraId="3D229A09" w14:textId="6241AB4E" w:rsidR="00855248" w:rsidRDefault="00855248" w:rsidP="00A50153">
            <w:hyperlink r:id="rId15" w:history="1">
              <w:r>
                <w:rPr>
                  <w:rStyle w:val="Hyperlink"/>
                </w:rPr>
                <w:t>'MIT' reference (nuget.org)</w:t>
              </w:r>
            </w:hyperlink>
          </w:p>
        </w:tc>
      </w:tr>
      <w:tr w:rsidR="00855248" w14:paraId="426C02A6" w14:textId="737C21F5" w:rsidTr="00855248">
        <w:tc>
          <w:tcPr>
            <w:tcW w:w="0" w:type="auto"/>
          </w:tcPr>
          <w:p w14:paraId="77F7F2BD" w14:textId="3505D6CE" w:rsidR="00855248" w:rsidRDefault="00855248" w:rsidP="00A50153">
            <w:pPr>
              <w:rPr>
                <w:rFonts w:cs="Calibri"/>
              </w:rPr>
            </w:pPr>
            <w:proofErr w:type="spellStart"/>
            <w:r w:rsidRPr="005B53F6">
              <w:rPr>
                <w:rFonts w:cs="Calibri"/>
              </w:rPr>
              <w:t>Portable.BouncyCastle</w:t>
            </w:r>
            <w:proofErr w:type="spellEnd"/>
          </w:p>
        </w:tc>
        <w:tc>
          <w:tcPr>
            <w:tcW w:w="0" w:type="auto"/>
          </w:tcPr>
          <w:p w14:paraId="7E28294D" w14:textId="34F0FBCE" w:rsidR="00855248" w:rsidRDefault="00855248" w:rsidP="00A50153">
            <w:pPr>
              <w:rPr>
                <w:rFonts w:cs="Calibri"/>
              </w:rPr>
            </w:pPr>
            <w:hyperlink r:id="rId16" w:history="1">
              <w:r>
                <w:rPr>
                  <w:rStyle w:val="Hyperlink"/>
                </w:rPr>
                <w:t xml:space="preserve">NuGet Gallery | </w:t>
              </w:r>
              <w:proofErr w:type="spellStart"/>
              <w:r>
                <w:rPr>
                  <w:rStyle w:val="Hyperlink"/>
                </w:rPr>
                <w:t>Portable.BouncyCastle</w:t>
              </w:r>
              <w:proofErr w:type="spellEnd"/>
              <w:r>
                <w:rPr>
                  <w:rStyle w:val="Hyperlink"/>
                </w:rPr>
                <w:t xml:space="preserve"> 1.8.9</w:t>
              </w:r>
            </w:hyperlink>
          </w:p>
        </w:tc>
        <w:tc>
          <w:tcPr>
            <w:tcW w:w="0" w:type="auto"/>
          </w:tcPr>
          <w:p w14:paraId="7C2FBA46" w14:textId="3D6BDF78" w:rsidR="00855248" w:rsidRDefault="00855248" w:rsidP="00A50153">
            <w:hyperlink r:id="rId17" w:history="1">
              <w:r>
                <w:rPr>
                  <w:rStyle w:val="Hyperlink"/>
                </w:rPr>
                <w:t>bouncycastle.org</w:t>
              </w:r>
            </w:hyperlink>
          </w:p>
        </w:tc>
      </w:tr>
      <w:tr w:rsidR="00855248" w14:paraId="5F09340D" w14:textId="4E09FC73" w:rsidTr="00855248">
        <w:tc>
          <w:tcPr>
            <w:tcW w:w="0" w:type="auto"/>
          </w:tcPr>
          <w:p w14:paraId="44AE611D" w14:textId="5DC53939" w:rsidR="00855248" w:rsidRDefault="00855248" w:rsidP="00A50153">
            <w:pPr>
              <w:rPr>
                <w:rFonts w:cs="Calibri"/>
              </w:rPr>
            </w:pPr>
            <w:proofErr w:type="spellStart"/>
            <w:r>
              <w:rPr>
                <w:rFonts w:cs="Calibri"/>
              </w:rPr>
              <w:t>System.Buffers</w:t>
            </w:r>
            <w:proofErr w:type="spellEnd"/>
          </w:p>
        </w:tc>
        <w:tc>
          <w:tcPr>
            <w:tcW w:w="0" w:type="auto"/>
          </w:tcPr>
          <w:p w14:paraId="70D061F6" w14:textId="57FE97DC" w:rsidR="00855248" w:rsidRDefault="00855248" w:rsidP="00A50153">
            <w:pPr>
              <w:rPr>
                <w:rFonts w:cs="Calibri"/>
              </w:rPr>
            </w:pPr>
            <w:hyperlink r:id="rId18" w:history="1">
              <w:r>
                <w:rPr>
                  <w:rStyle w:val="Hyperlink"/>
                </w:rPr>
                <w:t xml:space="preserve">NuGet Gallery | </w:t>
              </w:r>
              <w:proofErr w:type="spellStart"/>
              <w:r>
                <w:rPr>
                  <w:rStyle w:val="Hyperlink"/>
                </w:rPr>
                <w:t>System.Buffers</w:t>
              </w:r>
              <w:proofErr w:type="spellEnd"/>
              <w:r>
                <w:rPr>
                  <w:rStyle w:val="Hyperlink"/>
                </w:rPr>
                <w:t xml:space="preserve"> 4.5.1</w:t>
              </w:r>
            </w:hyperlink>
          </w:p>
        </w:tc>
        <w:tc>
          <w:tcPr>
            <w:tcW w:w="0" w:type="auto"/>
          </w:tcPr>
          <w:p w14:paraId="7026ACB4" w14:textId="2BA7363B" w:rsidR="00855248" w:rsidRDefault="00855248" w:rsidP="00A50153">
            <w:hyperlink r:id="rId19" w:history="1">
              <w:proofErr w:type="spellStart"/>
              <w:r>
                <w:rPr>
                  <w:rStyle w:val="Hyperlink"/>
                </w:rPr>
                <w:t>corefx</w:t>
              </w:r>
              <w:proofErr w:type="spellEnd"/>
              <w:r>
                <w:rPr>
                  <w:rStyle w:val="Hyperlink"/>
                </w:rPr>
                <w:t>/LICENSE.TXT at master · dotnet/</w:t>
              </w:r>
              <w:proofErr w:type="spellStart"/>
              <w:r>
                <w:rPr>
                  <w:rStyle w:val="Hyperlink"/>
                </w:rPr>
                <w:t>corefx</w:t>
              </w:r>
              <w:proofErr w:type="spellEnd"/>
              <w:r>
                <w:rPr>
                  <w:rStyle w:val="Hyperlink"/>
                </w:rPr>
                <w:t xml:space="preserve"> (github.com)</w:t>
              </w:r>
            </w:hyperlink>
          </w:p>
        </w:tc>
      </w:tr>
    </w:tbl>
    <w:p w14:paraId="2E36641E" w14:textId="77777777" w:rsidR="005B53F6" w:rsidRPr="00904E1E" w:rsidRDefault="005B53F6" w:rsidP="00A50153">
      <w:pPr>
        <w:rPr>
          <w:rFonts w:cs="Calibri"/>
        </w:rPr>
      </w:pPr>
    </w:p>
    <w:p w14:paraId="2861BBEE" w14:textId="77777777" w:rsidR="00A50153" w:rsidRPr="00904E1E" w:rsidRDefault="00CA3C01" w:rsidP="00CA3C01">
      <w:pPr>
        <w:pStyle w:val="Heading1"/>
        <w:rPr>
          <w:rFonts w:cs="Calibri"/>
        </w:rPr>
      </w:pPr>
      <w:bookmarkStart w:id="4" w:name="_Toc59473844"/>
      <w:r w:rsidRPr="00904E1E">
        <w:rPr>
          <w:rFonts w:cs="Calibri"/>
        </w:rPr>
        <w:t>Installation</w:t>
      </w:r>
      <w:bookmarkEnd w:id="4"/>
    </w:p>
    <w:p w14:paraId="0E805BFA" w14:textId="5D39D190" w:rsidR="00CA3C01" w:rsidRPr="00904E1E" w:rsidRDefault="004D05F3" w:rsidP="00CA3C01">
      <w:pPr>
        <w:rPr>
          <w:rFonts w:cs="Calibri"/>
        </w:rPr>
      </w:pPr>
      <w:r>
        <w:rPr>
          <w:rFonts w:cs="Calibri"/>
        </w:rPr>
        <w:t xml:space="preserve">The installation file is contained in a ZIP file.  After downloading you will need to </w:t>
      </w:r>
      <w:proofErr w:type="gramStart"/>
      <w:r>
        <w:rPr>
          <w:rFonts w:cs="Calibri"/>
        </w:rPr>
        <w:t>open up</w:t>
      </w:r>
      <w:proofErr w:type="gramEnd"/>
      <w:r>
        <w:rPr>
          <w:rFonts w:cs="Calibri"/>
        </w:rPr>
        <w:t xml:space="preserve"> the ZIP file in Windows Explorer and either run from within the ZIP file or copy to a convenient folder on your computer. </w:t>
      </w:r>
      <w:r w:rsidR="00450902">
        <w:rPr>
          <w:rFonts w:cs="Calibri"/>
        </w:rPr>
        <w:t>There is no</w:t>
      </w:r>
      <w:r>
        <w:rPr>
          <w:rFonts w:cs="Calibri"/>
        </w:rPr>
        <w:t xml:space="preserve"> other</w:t>
      </w:r>
      <w:r w:rsidR="00450902">
        <w:rPr>
          <w:rFonts w:cs="Calibri"/>
        </w:rPr>
        <w:t xml:space="preserve"> installation for this program.  Install the .NET framework, if necessary, download this program and run it.</w:t>
      </w:r>
    </w:p>
    <w:p w14:paraId="6D554EA6" w14:textId="6960790A" w:rsidR="004E7879" w:rsidRDefault="004E7879" w:rsidP="00CA3C01">
      <w:pPr>
        <w:pStyle w:val="Heading1"/>
        <w:rPr>
          <w:rFonts w:cs="Calibri"/>
        </w:rPr>
      </w:pPr>
      <w:bookmarkStart w:id="5" w:name="_Toc59473845"/>
      <w:r>
        <w:rPr>
          <w:rFonts w:cs="Calibri"/>
        </w:rPr>
        <w:t xml:space="preserve">How </w:t>
      </w:r>
      <w:r w:rsidR="00450902">
        <w:rPr>
          <w:rFonts w:cs="Calibri"/>
        </w:rPr>
        <w:t>to use the Program</w:t>
      </w:r>
      <w:bookmarkEnd w:id="5"/>
    </w:p>
    <w:p w14:paraId="3510584A" w14:textId="4231757B" w:rsidR="00711A9F" w:rsidRDefault="00711A9F" w:rsidP="00711A9F">
      <w:r>
        <w:t xml:space="preserve">Before you use the </w:t>
      </w:r>
      <w:proofErr w:type="gramStart"/>
      <w:r>
        <w:t>program</w:t>
      </w:r>
      <w:proofErr w:type="gramEnd"/>
      <w:r>
        <w:t xml:space="preserve"> you must know </w:t>
      </w:r>
      <w:r w:rsidR="004959F8">
        <w:t>how</w:t>
      </w:r>
      <w:r>
        <w:t xml:space="preserve"> to connect up to your email server.  You need the following information:</w:t>
      </w:r>
    </w:p>
    <w:p w14:paraId="588F7A94" w14:textId="710E03CC" w:rsidR="00711A9F" w:rsidRDefault="00711A9F" w:rsidP="00711A9F">
      <w:pPr>
        <w:pStyle w:val="ListParagraph"/>
        <w:numPr>
          <w:ilvl w:val="0"/>
          <w:numId w:val="36"/>
        </w:numPr>
      </w:pPr>
      <w:r>
        <w:t>SMTP server address and SMPT port.</w:t>
      </w:r>
    </w:p>
    <w:p w14:paraId="52E34C72" w14:textId="3903F084" w:rsidR="00711A9F" w:rsidRDefault="00711A9F" w:rsidP="00711A9F">
      <w:pPr>
        <w:pStyle w:val="ListParagraph"/>
        <w:numPr>
          <w:ilvl w:val="0"/>
          <w:numId w:val="36"/>
        </w:numPr>
      </w:pPr>
      <w:r>
        <w:t xml:space="preserve">Does your email server support SSL, secure socket </w:t>
      </w:r>
      <w:proofErr w:type="gramStart"/>
      <w:r>
        <w:t>layer.</w:t>
      </w:r>
      <w:proofErr w:type="gramEnd"/>
      <w:r>
        <w:t xml:space="preserve">  It is recommended that you use SSL so that the password is encrypted when sent to the server.  Typically, the port number is different when you use SSL.</w:t>
      </w:r>
    </w:p>
    <w:p w14:paraId="31C6F870" w14:textId="42F4861F" w:rsidR="00711A9F" w:rsidRPr="00711A9F" w:rsidRDefault="00711A9F" w:rsidP="00711A9F">
      <w:pPr>
        <w:pStyle w:val="ListParagraph"/>
        <w:numPr>
          <w:ilvl w:val="0"/>
          <w:numId w:val="36"/>
        </w:numPr>
      </w:pPr>
      <w:r>
        <w:t>Username (typically your email address) and password to login to the email server</w:t>
      </w:r>
    </w:p>
    <w:p w14:paraId="3A003555" w14:textId="73ABC704" w:rsidR="00450902" w:rsidRDefault="00450902" w:rsidP="00450902">
      <w:r>
        <w:t xml:space="preserve">When you </w:t>
      </w:r>
      <w:proofErr w:type="spellStart"/>
      <w:r>
        <w:t>startup</w:t>
      </w:r>
      <w:proofErr w:type="spellEnd"/>
      <w:r>
        <w:t xml:space="preserve"> the program you see the following window:</w:t>
      </w:r>
    </w:p>
    <w:p w14:paraId="1FFED8D2" w14:textId="23218081" w:rsidR="00450902" w:rsidRDefault="00711A9F" w:rsidP="00BC2737">
      <w:pPr>
        <w:jc w:val="center"/>
      </w:pPr>
      <w:r w:rsidRPr="00711A9F">
        <w:rPr>
          <w:noProof/>
        </w:rPr>
        <w:lastRenderedPageBreak/>
        <w:drawing>
          <wp:inline distT="0" distB="0" distL="0" distR="0" wp14:anchorId="574B8843" wp14:editId="057EF724">
            <wp:extent cx="4486080" cy="4705985"/>
            <wp:effectExtent l="19050" t="19050" r="1016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0215" cy="4710323"/>
                    </a:xfrm>
                    <a:prstGeom prst="rect">
                      <a:avLst/>
                    </a:prstGeom>
                    <a:ln>
                      <a:solidFill>
                        <a:schemeClr val="accent1"/>
                      </a:solidFill>
                    </a:ln>
                  </pic:spPr>
                </pic:pic>
              </a:graphicData>
            </a:graphic>
          </wp:inline>
        </w:drawing>
      </w:r>
    </w:p>
    <w:p w14:paraId="2E3A11A6" w14:textId="171A66BE" w:rsidR="00B85F63" w:rsidRDefault="00711A9F" w:rsidP="00450902">
      <w:r>
        <w:t>The following explains each of the items on this page</w:t>
      </w:r>
      <w:r w:rsidR="004959F8">
        <w:t>.  Match the red number in the figure above with the text below</w:t>
      </w:r>
    </w:p>
    <w:p w14:paraId="171BB02E" w14:textId="1EB8C0AE" w:rsidR="00711A9F" w:rsidRDefault="00711A9F" w:rsidP="00711A9F">
      <w:pPr>
        <w:pStyle w:val="ListParagraph"/>
        <w:numPr>
          <w:ilvl w:val="0"/>
          <w:numId w:val="35"/>
        </w:numPr>
      </w:pPr>
      <w:r>
        <w:t>Enter the email address that will be put in the from line of the email and that will be the username used to log into the mail server.</w:t>
      </w:r>
    </w:p>
    <w:p w14:paraId="2F721539" w14:textId="098B4685" w:rsidR="00711A9F" w:rsidRDefault="00711A9F" w:rsidP="00711A9F">
      <w:pPr>
        <w:pStyle w:val="ListParagraph"/>
        <w:numPr>
          <w:ilvl w:val="0"/>
          <w:numId w:val="35"/>
        </w:numPr>
      </w:pPr>
      <w:r>
        <w:t>Enter the text that will be the subject line of the email.</w:t>
      </w:r>
    </w:p>
    <w:p w14:paraId="3F1D0574" w14:textId="2627E484" w:rsidR="00711A9F" w:rsidRDefault="00711A9F" w:rsidP="00711A9F">
      <w:pPr>
        <w:pStyle w:val="ListParagraph"/>
        <w:numPr>
          <w:ilvl w:val="0"/>
          <w:numId w:val="35"/>
        </w:numPr>
      </w:pPr>
      <w:r>
        <w:t>Enter the URL or address of the SMTP server that will be used to send the email.</w:t>
      </w:r>
    </w:p>
    <w:p w14:paraId="63766D19" w14:textId="69041A2A" w:rsidR="00711A9F" w:rsidRDefault="00711A9F" w:rsidP="00711A9F">
      <w:pPr>
        <w:pStyle w:val="ListParagraph"/>
        <w:numPr>
          <w:ilvl w:val="0"/>
          <w:numId w:val="35"/>
        </w:numPr>
      </w:pPr>
      <w:r>
        <w:t xml:space="preserve">Enter the port used to communicate with the email server.  </w:t>
      </w:r>
    </w:p>
    <w:p w14:paraId="5D6CAF99" w14:textId="39CA345F" w:rsidR="00711A9F" w:rsidRDefault="00711A9F" w:rsidP="00711A9F">
      <w:pPr>
        <w:pStyle w:val="ListParagraph"/>
        <w:numPr>
          <w:ilvl w:val="0"/>
          <w:numId w:val="35"/>
        </w:numPr>
      </w:pPr>
      <w:r>
        <w:t xml:space="preserve">If your email server supports SSL, secure socket layer, you should check this box so that the password is encrypted when it is sent to the server.  </w:t>
      </w:r>
    </w:p>
    <w:p w14:paraId="1D47E393" w14:textId="1A333086" w:rsidR="00711A9F" w:rsidRDefault="00711A9F" w:rsidP="00711A9F">
      <w:pPr>
        <w:pStyle w:val="ListParagraph"/>
        <w:numPr>
          <w:ilvl w:val="0"/>
          <w:numId w:val="35"/>
        </w:numPr>
      </w:pPr>
      <w:r>
        <w:t>Password to login to the server.  Note:  for security reasons the password is not saved when you exit the program.   While the program is running it is held in memory encrypted.</w:t>
      </w:r>
    </w:p>
    <w:p w14:paraId="38D933BC" w14:textId="08404A57" w:rsidR="00711A9F" w:rsidRDefault="00711A9F" w:rsidP="00711A9F">
      <w:pPr>
        <w:pStyle w:val="ListParagraph"/>
        <w:numPr>
          <w:ilvl w:val="0"/>
          <w:numId w:val="35"/>
        </w:numPr>
      </w:pPr>
      <w:r>
        <w:t>The file name of the email template.  More on this later</w:t>
      </w:r>
      <w:r w:rsidR="00BC2737">
        <w:t>.  You can type or paste the path in or click on the button to find the file.</w:t>
      </w:r>
    </w:p>
    <w:p w14:paraId="2570998A" w14:textId="692C074F" w:rsidR="00BC2737" w:rsidRDefault="00BC2737" w:rsidP="00711A9F">
      <w:pPr>
        <w:pStyle w:val="ListParagraph"/>
        <w:numPr>
          <w:ilvl w:val="0"/>
          <w:numId w:val="35"/>
        </w:numPr>
      </w:pPr>
      <w:r>
        <w:t>Input file that contains the list of email addresses and filenames to send.  More on this later.</w:t>
      </w:r>
    </w:p>
    <w:p w14:paraId="5921516B" w14:textId="5AE4468B" w:rsidR="00BC2737" w:rsidRDefault="00BC2737" w:rsidP="00711A9F">
      <w:pPr>
        <w:pStyle w:val="ListParagraph"/>
        <w:numPr>
          <w:ilvl w:val="0"/>
          <w:numId w:val="35"/>
        </w:numPr>
      </w:pPr>
      <w:r>
        <w:t>Clicking this Start button starts up the sending of emails.</w:t>
      </w:r>
    </w:p>
    <w:p w14:paraId="6CD14516" w14:textId="2B6B86E8" w:rsidR="00BC2737" w:rsidRDefault="00BC2737" w:rsidP="00711A9F">
      <w:pPr>
        <w:pStyle w:val="ListParagraph"/>
        <w:numPr>
          <w:ilvl w:val="0"/>
          <w:numId w:val="35"/>
        </w:numPr>
      </w:pPr>
      <w:r>
        <w:t xml:space="preserve">Clicking the Stop button stops the sending of emails.  This may take a while because it is </w:t>
      </w:r>
      <w:proofErr w:type="gramStart"/>
      <w:r>
        <w:t>has</w:t>
      </w:r>
      <w:proofErr w:type="gramEnd"/>
      <w:r>
        <w:t xml:space="preserve"> to finish up the email it is trying to send.</w:t>
      </w:r>
    </w:p>
    <w:p w14:paraId="57234EAB" w14:textId="7BC6A607" w:rsidR="00BC2737" w:rsidRDefault="00BC2737" w:rsidP="00711A9F">
      <w:pPr>
        <w:pStyle w:val="ListParagraph"/>
        <w:numPr>
          <w:ilvl w:val="0"/>
          <w:numId w:val="35"/>
        </w:numPr>
      </w:pPr>
      <w:r>
        <w:t>This is the progress bar.  It shows you how many of the emails have been sent.</w:t>
      </w:r>
    </w:p>
    <w:p w14:paraId="0EDC423F" w14:textId="09F087CB" w:rsidR="00BC2737" w:rsidRDefault="00BC2737" w:rsidP="00711A9F">
      <w:pPr>
        <w:pStyle w:val="ListParagraph"/>
        <w:numPr>
          <w:ilvl w:val="0"/>
          <w:numId w:val="35"/>
        </w:numPr>
      </w:pPr>
      <w:r>
        <w:lastRenderedPageBreak/>
        <w:t>This is the message area for the program.  It shows you status and error messages.</w:t>
      </w:r>
      <w:r w:rsidR="00D110C0">
        <w:t xml:space="preserve">  Messages are also logged to the output file described in a later section.</w:t>
      </w:r>
    </w:p>
    <w:p w14:paraId="52912011" w14:textId="09EEC4A8" w:rsidR="001E2722" w:rsidRDefault="001E2722" w:rsidP="00BC2737">
      <w:pPr>
        <w:pStyle w:val="Heading2"/>
      </w:pPr>
      <w:bookmarkStart w:id="6" w:name="_Toc59473846"/>
      <w:r>
        <w:t>First time usage</w:t>
      </w:r>
      <w:bookmarkEnd w:id="6"/>
    </w:p>
    <w:p w14:paraId="27FB291D" w14:textId="4FBC991A" w:rsidR="001E2722" w:rsidRDefault="001E2722" w:rsidP="001E2722">
      <w:r>
        <w:t xml:space="preserve">I suggest that you setup a test before trying to use the program to send out </w:t>
      </w:r>
      <w:proofErr w:type="gramStart"/>
      <w:r>
        <w:t>all of</w:t>
      </w:r>
      <w:proofErr w:type="gramEnd"/>
      <w:r>
        <w:t xml:space="preserve"> </w:t>
      </w:r>
      <w:r w:rsidR="00B15D8E">
        <w:t>the</w:t>
      </w:r>
      <w:r>
        <w:t xml:space="preserve"> emails.  </w:t>
      </w:r>
    </w:p>
    <w:p w14:paraId="74C8DDFC" w14:textId="69AD4D9C" w:rsidR="001E2722" w:rsidRDefault="001E2722" w:rsidP="001E2722">
      <w:pPr>
        <w:pStyle w:val="ListParagraph"/>
        <w:numPr>
          <w:ilvl w:val="0"/>
          <w:numId w:val="38"/>
        </w:numPr>
      </w:pPr>
      <w:r>
        <w:t>Make a copy of the input file and save with a different name.</w:t>
      </w:r>
    </w:p>
    <w:p w14:paraId="38874844" w14:textId="17D9CE22" w:rsidR="001E2722" w:rsidRDefault="001E2722" w:rsidP="001E2722">
      <w:pPr>
        <w:pStyle w:val="ListParagraph"/>
        <w:numPr>
          <w:ilvl w:val="0"/>
          <w:numId w:val="38"/>
        </w:numPr>
      </w:pPr>
      <w:r>
        <w:t>Delete all put two people in the file.</w:t>
      </w:r>
    </w:p>
    <w:p w14:paraId="19C5BDEE" w14:textId="1FBAA73F" w:rsidR="001E2722" w:rsidRDefault="001E2722" w:rsidP="001E2722">
      <w:pPr>
        <w:pStyle w:val="ListParagraph"/>
        <w:numPr>
          <w:ilvl w:val="0"/>
          <w:numId w:val="38"/>
        </w:numPr>
      </w:pPr>
      <w:r>
        <w:t>Change the names of these two people.</w:t>
      </w:r>
    </w:p>
    <w:p w14:paraId="30D957C4" w14:textId="7F3D0611" w:rsidR="001E2722" w:rsidRDefault="001E2722" w:rsidP="001E2722">
      <w:pPr>
        <w:pStyle w:val="ListParagraph"/>
        <w:numPr>
          <w:ilvl w:val="0"/>
          <w:numId w:val="38"/>
        </w:numPr>
      </w:pPr>
      <w:r>
        <w:t xml:space="preserve">Change the email address of these two people.  You might one to use an email outside of the domain of your organization so that this test is </w:t>
      </w:r>
      <w:proofErr w:type="gramStart"/>
      <w:r>
        <w:t>similar to</w:t>
      </w:r>
      <w:proofErr w:type="gramEnd"/>
      <w:r>
        <w:t xml:space="preserve"> the real run.  One of them give them your email.  For the other person use a bogus email.</w:t>
      </w:r>
    </w:p>
    <w:p w14:paraId="320482A3" w14:textId="15E828C3" w:rsidR="001E2722" w:rsidRPr="001E2722" w:rsidRDefault="001E2722" w:rsidP="001E2722">
      <w:r>
        <w:t xml:space="preserve">Now run the program.  For input file use the file you made above.  You should get an email </w:t>
      </w:r>
      <w:r w:rsidR="00396691">
        <w:t>in the email account for the real email, and you will probably get an email from the server about the bad email address.  Depending on your server it may take a while to get the email about the bad email address.</w:t>
      </w:r>
    </w:p>
    <w:p w14:paraId="156638E0" w14:textId="2EFA4761" w:rsidR="00BC2737" w:rsidRDefault="00BC2737" w:rsidP="00BC2737">
      <w:pPr>
        <w:pStyle w:val="Heading2"/>
      </w:pPr>
      <w:bookmarkStart w:id="7" w:name="_Toc59473847"/>
      <w:r>
        <w:t>Firewall and AV Software</w:t>
      </w:r>
      <w:bookmarkEnd w:id="7"/>
    </w:p>
    <w:p w14:paraId="6782BB47" w14:textId="6E4755DA" w:rsidR="00F370E8" w:rsidRDefault="00F370E8" w:rsidP="00BC2737">
      <w:r>
        <w:t xml:space="preserve">When you run this program </w:t>
      </w:r>
      <w:proofErr w:type="gramStart"/>
      <w:r>
        <w:t>Windows</w:t>
      </w:r>
      <w:proofErr w:type="gramEnd"/>
      <w:r>
        <w:t xml:space="preserve"> or your AV software may warn you that you are trying to run a program that does not have a valid signature or that comes from an unknown source.  You </w:t>
      </w:r>
      <w:proofErr w:type="gramStart"/>
      <w:r>
        <w:t>have to</w:t>
      </w:r>
      <w:proofErr w:type="gramEnd"/>
      <w:r>
        <w:t xml:space="preserve"> allow the program to run.</w:t>
      </w:r>
    </w:p>
    <w:p w14:paraId="095113F4" w14:textId="19119698" w:rsidR="00BC2737" w:rsidRDefault="00F370E8" w:rsidP="00BC2737">
      <w:r>
        <w:t>On my PC I get the following warning when I click on the start button.</w:t>
      </w:r>
    </w:p>
    <w:p w14:paraId="367ABEEC" w14:textId="77777777" w:rsidR="00F370E8" w:rsidRDefault="00BC2737" w:rsidP="00B15D8E">
      <w:pPr>
        <w:jc w:val="center"/>
      </w:pPr>
      <w:r w:rsidRPr="00BC2737">
        <w:rPr>
          <w:noProof/>
        </w:rPr>
        <w:drawing>
          <wp:inline distT="0" distB="0" distL="0" distR="0" wp14:anchorId="49DAE4CC" wp14:editId="6E737307">
            <wp:extent cx="4533900" cy="2965926"/>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2405" cy="2971490"/>
                    </a:xfrm>
                    <a:prstGeom prst="rect">
                      <a:avLst/>
                    </a:prstGeom>
                    <a:ln>
                      <a:solidFill>
                        <a:schemeClr val="accent1"/>
                      </a:solidFill>
                    </a:ln>
                  </pic:spPr>
                </pic:pic>
              </a:graphicData>
            </a:graphic>
          </wp:inline>
        </w:drawing>
      </w:r>
    </w:p>
    <w:p w14:paraId="3CF30E16" w14:textId="7E74D270" w:rsidR="00F370E8" w:rsidRDefault="00BC2737" w:rsidP="00BC2737">
      <w:r>
        <w:t xml:space="preserve">Depending on the security on your computer you may get a warning that looks like this, some other </w:t>
      </w:r>
      <w:proofErr w:type="gramStart"/>
      <w:r>
        <w:t>warning</w:t>
      </w:r>
      <w:proofErr w:type="gramEnd"/>
      <w:r>
        <w:t xml:space="preserve"> or no warning at all</w:t>
      </w:r>
      <w:r w:rsidR="00F370E8">
        <w:t xml:space="preserve">. </w:t>
      </w:r>
    </w:p>
    <w:p w14:paraId="6A36CBBB" w14:textId="1B596289" w:rsidR="00B85F63" w:rsidRDefault="00BC2737" w:rsidP="00BC2737">
      <w:r>
        <w:t>Here is what this warning is telling you</w:t>
      </w:r>
      <w:r w:rsidR="004959F8">
        <w:t>.  Match the red number in the figure above with the text below.</w:t>
      </w:r>
    </w:p>
    <w:p w14:paraId="504EBF74" w14:textId="0B1EBF33" w:rsidR="00F370E8" w:rsidRDefault="00F370E8" w:rsidP="00F370E8">
      <w:pPr>
        <w:pStyle w:val="ListParagraph"/>
        <w:numPr>
          <w:ilvl w:val="0"/>
          <w:numId w:val="37"/>
        </w:numPr>
      </w:pPr>
      <w:r>
        <w:t xml:space="preserve">Because I did not buy a code signing certificate this program does not have a “valid digital signature”. </w:t>
      </w:r>
    </w:p>
    <w:p w14:paraId="1D9C5AF4" w14:textId="59522688" w:rsidR="00F370E8" w:rsidRDefault="00F370E8" w:rsidP="00F370E8">
      <w:pPr>
        <w:pStyle w:val="ListParagraph"/>
        <w:numPr>
          <w:ilvl w:val="0"/>
          <w:numId w:val="37"/>
        </w:numPr>
      </w:pPr>
      <w:r>
        <w:lastRenderedPageBreak/>
        <w:t>It is saying there are very few users because the only user is me and maybe you.</w:t>
      </w:r>
    </w:p>
    <w:p w14:paraId="3F9D07AC" w14:textId="662DF7BA" w:rsidR="00F370E8" w:rsidRDefault="00F370E8" w:rsidP="00F370E8">
      <w:pPr>
        <w:pStyle w:val="ListParagraph"/>
        <w:numPr>
          <w:ilvl w:val="0"/>
          <w:numId w:val="37"/>
        </w:numPr>
      </w:pPr>
      <w:r>
        <w:t>This is the name of the program.</w:t>
      </w:r>
    </w:p>
    <w:p w14:paraId="0C858E43" w14:textId="50741849" w:rsidR="00F370E8" w:rsidRDefault="00F370E8" w:rsidP="00F370E8">
      <w:pPr>
        <w:pStyle w:val="ListParagraph"/>
        <w:numPr>
          <w:ilvl w:val="0"/>
          <w:numId w:val="37"/>
        </w:numPr>
      </w:pPr>
      <w:r>
        <w:t>This is showing that the program is trying to communicate between your computer and an email server over the TCP which is the internet.  Notice that the address under the globe matches what you entered for SMTP server.</w:t>
      </w:r>
    </w:p>
    <w:p w14:paraId="10D476AC" w14:textId="66EC53BF" w:rsidR="00F370E8" w:rsidRPr="00450902" w:rsidRDefault="00F370E8" w:rsidP="00F370E8">
      <w:pPr>
        <w:pStyle w:val="ListParagraph"/>
        <w:numPr>
          <w:ilvl w:val="0"/>
          <w:numId w:val="37"/>
        </w:numPr>
      </w:pPr>
      <w:r>
        <w:t>With Norton I can check this box and the program is only given permission to communicate for the next 24 hours.  Once you are comfortable with the warning click OK.  Then the program can send emails.</w:t>
      </w:r>
    </w:p>
    <w:p w14:paraId="07D71FBB" w14:textId="1167DFB5" w:rsidR="0046043A" w:rsidRDefault="00D110C0" w:rsidP="0046043A">
      <w:pPr>
        <w:pStyle w:val="Heading2"/>
      </w:pPr>
      <w:bookmarkStart w:id="8" w:name="_Toc59473848"/>
      <w:r>
        <w:t>Input File</w:t>
      </w:r>
      <w:bookmarkEnd w:id="8"/>
    </w:p>
    <w:p w14:paraId="62E9077F" w14:textId="4425C5FE" w:rsidR="007D06E5" w:rsidRDefault="0046043A" w:rsidP="0046043A">
      <w:r>
        <w:t xml:space="preserve">This file is </w:t>
      </w:r>
      <w:r w:rsidR="00F370E8">
        <w:t xml:space="preserve">used by the program to send the emails.  It is a text file of type CSV.  The Donor Statement program created it.  It can also be made with Excel and saved as a CSV file </w:t>
      </w:r>
      <w:r w:rsidR="00491DAB">
        <w:t>type.</w:t>
      </w:r>
      <w:r w:rsidR="00F370E8">
        <w:t xml:space="preserve">  </w:t>
      </w:r>
      <w:r w:rsidR="00491DAB">
        <w:t>It This</w:t>
      </w:r>
      <w:r>
        <w:t xml:space="preserve"> file has </w:t>
      </w:r>
      <w:r w:rsidR="007D06E5">
        <w:t>the following columns:</w:t>
      </w:r>
      <w:r>
        <w:t xml:space="preserve">  </w:t>
      </w:r>
    </w:p>
    <w:p w14:paraId="20D186AE" w14:textId="77777777" w:rsidR="007D06E5" w:rsidRDefault="007D06E5" w:rsidP="007D06E5">
      <w:pPr>
        <w:pStyle w:val="ListParagraph"/>
        <w:numPr>
          <w:ilvl w:val="0"/>
          <w:numId w:val="33"/>
        </w:numPr>
      </w:pPr>
      <w:r>
        <w:t>The name of the donor.</w:t>
      </w:r>
    </w:p>
    <w:p w14:paraId="21287823" w14:textId="77777777"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14:paraId="28958FA9" w14:textId="5817E18C" w:rsidR="007D06E5" w:rsidRDefault="007D06E5" w:rsidP="007D06E5">
      <w:pPr>
        <w:pStyle w:val="ListParagraph"/>
        <w:numPr>
          <w:ilvl w:val="0"/>
          <w:numId w:val="33"/>
        </w:numPr>
      </w:pPr>
      <w:r>
        <w:t xml:space="preserve">The email address of the </w:t>
      </w:r>
      <w:proofErr w:type="gramStart"/>
      <w:r>
        <w:t>donor, if</w:t>
      </w:r>
      <w:proofErr w:type="gramEnd"/>
      <w:r>
        <w:t xml:space="preserve"> it is available.  </w:t>
      </w:r>
    </w:p>
    <w:p w14:paraId="2734A016" w14:textId="2CD8A74E" w:rsidR="00F370E8" w:rsidRDefault="00F370E8" w:rsidP="00F370E8">
      <w:r>
        <w:t>Here is what it looks like:</w:t>
      </w:r>
    </w:p>
    <w:p w14:paraId="209CABFD" w14:textId="77777777" w:rsidR="00F370E8" w:rsidRPr="00F370E8" w:rsidRDefault="00F370E8" w:rsidP="00F370E8">
      <w:pPr>
        <w:spacing w:after="0"/>
        <w:rPr>
          <w:rFonts w:ascii="Courier New" w:hAnsi="Courier New" w:cs="Courier New"/>
          <w:sz w:val="16"/>
          <w:szCs w:val="16"/>
        </w:rPr>
      </w:pPr>
      <w:proofErr w:type="spellStart"/>
      <w:r w:rsidRPr="00F370E8">
        <w:rPr>
          <w:rFonts w:ascii="Courier New" w:hAnsi="Courier New" w:cs="Courier New"/>
          <w:sz w:val="16"/>
          <w:szCs w:val="16"/>
        </w:rPr>
        <w:t>NameLastFirst</w:t>
      </w:r>
      <w:proofErr w:type="spellEnd"/>
      <w:r w:rsidRPr="00F370E8">
        <w:rPr>
          <w:rFonts w:ascii="Courier New" w:hAnsi="Courier New" w:cs="Courier New"/>
          <w:sz w:val="16"/>
          <w:szCs w:val="16"/>
        </w:rPr>
        <w:t xml:space="preserve">, </w:t>
      </w:r>
      <w:proofErr w:type="spellStart"/>
      <w:proofErr w:type="gramStart"/>
      <w:r w:rsidRPr="00F370E8">
        <w:rPr>
          <w:rFonts w:ascii="Courier New" w:hAnsi="Courier New" w:cs="Courier New"/>
          <w:sz w:val="16"/>
          <w:szCs w:val="16"/>
        </w:rPr>
        <w:t>Name,FileName</w:t>
      </w:r>
      <w:proofErr w:type="spellEnd"/>
      <w:proofErr w:type="gramEnd"/>
      <w:r w:rsidRPr="00F370E8">
        <w:rPr>
          <w:rFonts w:ascii="Courier New" w:hAnsi="Courier New" w:cs="Courier New"/>
          <w:sz w:val="16"/>
          <w:szCs w:val="16"/>
        </w:rPr>
        <w:t>, Email</w:t>
      </w:r>
    </w:p>
    <w:p w14:paraId="357EBBDD" w14:textId="60DDABF1" w:rsidR="00F370E8" w:rsidRPr="00F370E8" w:rsidRDefault="00F370E8" w:rsidP="00F370E8">
      <w:pPr>
        <w:spacing w:after="0"/>
        <w:rPr>
          <w:rFonts w:ascii="Courier New" w:hAnsi="Courier New" w:cs="Courier New"/>
          <w:sz w:val="16"/>
          <w:szCs w:val="16"/>
        </w:rPr>
      </w:pPr>
      <w:r w:rsidRPr="00F370E8">
        <w:rPr>
          <w:rFonts w:ascii="Courier New" w:hAnsi="Courier New" w:cs="Courier New"/>
          <w:sz w:val="16"/>
          <w:szCs w:val="16"/>
        </w:rPr>
        <w:t xml:space="preserve">"Doe, </w:t>
      </w:r>
      <w:proofErr w:type="spellStart"/>
      <w:r w:rsidRPr="00F370E8">
        <w:rPr>
          <w:rFonts w:ascii="Courier New" w:hAnsi="Courier New" w:cs="Courier New"/>
          <w:sz w:val="16"/>
          <w:szCs w:val="16"/>
        </w:rPr>
        <w:t>John","John</w:t>
      </w:r>
      <w:proofErr w:type="spellEnd"/>
      <w:r w:rsidRPr="00F370E8">
        <w:rPr>
          <w:rFonts w:ascii="Courier New" w:hAnsi="Courier New" w:cs="Courier New"/>
          <w:sz w:val="16"/>
          <w:szCs w:val="16"/>
        </w:rPr>
        <w:t xml:space="preserve"> </w:t>
      </w:r>
      <w:proofErr w:type="spellStart"/>
      <w:r w:rsidRPr="00F370E8">
        <w:rPr>
          <w:rFonts w:ascii="Courier New" w:hAnsi="Courier New" w:cs="Courier New"/>
          <w:sz w:val="16"/>
          <w:szCs w:val="16"/>
        </w:rPr>
        <w:t>Doe","C</w:t>
      </w:r>
      <w:proofErr w:type="spellEnd"/>
      <w:r w:rsidRPr="00F370E8">
        <w:rPr>
          <w:rFonts w:ascii="Courier New" w:hAnsi="Courier New" w:cs="Courier New"/>
          <w:sz w:val="16"/>
          <w:szCs w:val="16"/>
        </w:rPr>
        <w:t>:\Temp\TaxReciept\Output\Doe.John.pdf","</w:t>
      </w:r>
      <w:r w:rsidR="00491DAB">
        <w:rPr>
          <w:rFonts w:ascii="Courier New" w:hAnsi="Courier New" w:cs="Courier New"/>
          <w:sz w:val="16"/>
          <w:szCs w:val="16"/>
        </w:rPr>
        <w:t>name</w:t>
      </w:r>
      <w:r w:rsidRPr="00F370E8">
        <w:rPr>
          <w:rFonts w:ascii="Courier New" w:hAnsi="Courier New" w:cs="Courier New"/>
          <w:sz w:val="16"/>
          <w:szCs w:val="16"/>
        </w:rPr>
        <w:t>@outlook.com"</w:t>
      </w:r>
    </w:p>
    <w:p w14:paraId="0E9726CB" w14:textId="1926A2CE" w:rsidR="00F370E8" w:rsidRPr="00F370E8" w:rsidRDefault="00F370E8" w:rsidP="00F370E8">
      <w:pPr>
        <w:spacing w:after="0"/>
        <w:rPr>
          <w:rFonts w:ascii="Courier New" w:hAnsi="Courier New" w:cs="Courier New"/>
          <w:sz w:val="16"/>
          <w:szCs w:val="16"/>
        </w:rPr>
      </w:pPr>
      <w:r w:rsidRPr="00F370E8">
        <w:rPr>
          <w:rFonts w:ascii="Courier New" w:hAnsi="Courier New" w:cs="Courier New"/>
          <w:sz w:val="16"/>
          <w:szCs w:val="16"/>
        </w:rPr>
        <w:t xml:space="preserve">"Jones, </w:t>
      </w:r>
      <w:proofErr w:type="spellStart"/>
      <w:r w:rsidRPr="00F370E8">
        <w:rPr>
          <w:rFonts w:ascii="Courier New" w:hAnsi="Courier New" w:cs="Courier New"/>
          <w:sz w:val="16"/>
          <w:szCs w:val="16"/>
        </w:rPr>
        <w:t>Tom","Tom</w:t>
      </w:r>
      <w:proofErr w:type="spellEnd"/>
      <w:r w:rsidRPr="00F370E8">
        <w:rPr>
          <w:rFonts w:ascii="Courier New" w:hAnsi="Courier New" w:cs="Courier New"/>
          <w:sz w:val="16"/>
          <w:szCs w:val="16"/>
        </w:rPr>
        <w:t xml:space="preserve"> Jones","C:\Temp\TaxReciept\Output\Jones.Tom.pdf","</w:t>
      </w:r>
      <w:r w:rsidR="00491DAB">
        <w:rPr>
          <w:rFonts w:ascii="Courier New" w:hAnsi="Courier New" w:cs="Courier New"/>
          <w:sz w:val="16"/>
          <w:szCs w:val="16"/>
        </w:rPr>
        <w:t>name</w:t>
      </w:r>
      <w:r w:rsidRPr="00F370E8">
        <w:rPr>
          <w:rFonts w:ascii="Courier New" w:hAnsi="Courier New" w:cs="Courier New"/>
          <w:sz w:val="16"/>
          <w:szCs w:val="16"/>
        </w:rPr>
        <w:t>@yahoo.com</w:t>
      </w:r>
      <w:r w:rsidR="00491DAB">
        <w:rPr>
          <w:rFonts w:ascii="Courier New" w:hAnsi="Courier New" w:cs="Courier New"/>
          <w:sz w:val="16"/>
          <w:szCs w:val="16"/>
        </w:rPr>
        <w:t>; name2@ya.com</w:t>
      </w:r>
      <w:r w:rsidRPr="00F370E8">
        <w:rPr>
          <w:rFonts w:ascii="Courier New" w:hAnsi="Courier New" w:cs="Courier New"/>
          <w:sz w:val="16"/>
          <w:szCs w:val="16"/>
        </w:rPr>
        <w:t>"</w:t>
      </w:r>
    </w:p>
    <w:p w14:paraId="3757101D" w14:textId="2A51CE58" w:rsidR="00F370E8" w:rsidRDefault="005F25AF" w:rsidP="005F25AF">
      <w:pPr>
        <w:spacing w:before="240"/>
      </w:pPr>
      <w:r>
        <w:t>The first line is the column heading names.  Then each line represents one email to send out.</w:t>
      </w:r>
      <w:r w:rsidR="00491DAB">
        <w:t xml:space="preserve"> The email column may contain multiple email addresses separated by semicolons.</w:t>
      </w:r>
    </w:p>
    <w:p w14:paraId="653FE2A6" w14:textId="6862208D" w:rsidR="005F25AF" w:rsidRDefault="005F25AF" w:rsidP="005F25AF">
      <w:pPr>
        <w:pStyle w:val="Heading2"/>
      </w:pPr>
      <w:bookmarkStart w:id="9" w:name="_Toc59473849"/>
      <w:r>
        <w:t>Email template file</w:t>
      </w:r>
      <w:bookmarkEnd w:id="9"/>
    </w:p>
    <w:p w14:paraId="1B97F40D" w14:textId="038A1082" w:rsidR="005F25AF" w:rsidRDefault="005F25AF" w:rsidP="005F25AF">
      <w:pPr>
        <w:spacing w:before="240"/>
      </w:pPr>
      <w:r>
        <w:t>This file forms the basis for the email that is sent along with the attached file.  It is a text file that may be created with a program like notepad.  Do not use Word to create the file.  Here is an example file:</w:t>
      </w:r>
    </w:p>
    <w:p w14:paraId="7BA133D7" w14:textId="77777777" w:rsidR="005F25AF" w:rsidRPr="005F25AF" w:rsidRDefault="005F25AF" w:rsidP="004959F8">
      <w:pPr>
        <w:spacing w:before="240" w:after="0"/>
        <w:ind w:left="720"/>
        <w:rPr>
          <w:rFonts w:ascii="Courier New" w:hAnsi="Courier New" w:cs="Courier New"/>
        </w:rPr>
      </w:pPr>
      <w:r w:rsidRPr="005F25AF">
        <w:rPr>
          <w:rFonts w:ascii="Courier New" w:hAnsi="Courier New" w:cs="Courier New"/>
        </w:rPr>
        <w:t>Hi &lt;NAME&gt;,</w:t>
      </w:r>
    </w:p>
    <w:p w14:paraId="64E86201" w14:textId="77777777" w:rsidR="005F25AF" w:rsidRDefault="005F25AF" w:rsidP="004959F8">
      <w:pPr>
        <w:spacing w:before="240" w:after="0"/>
        <w:ind w:left="720"/>
        <w:rPr>
          <w:rFonts w:ascii="Courier New" w:hAnsi="Courier New" w:cs="Courier New"/>
        </w:rPr>
      </w:pPr>
      <w:r w:rsidRPr="005F25AF">
        <w:rPr>
          <w:rFonts w:ascii="Courier New" w:hAnsi="Courier New" w:cs="Courier New"/>
        </w:rPr>
        <w:t xml:space="preserve">This is your donation statement for 2019. </w:t>
      </w:r>
    </w:p>
    <w:p w14:paraId="4E98B347" w14:textId="559C369F" w:rsidR="005F25AF" w:rsidRPr="005F25AF" w:rsidRDefault="005F25AF" w:rsidP="004959F8">
      <w:pPr>
        <w:spacing w:before="240" w:after="0"/>
        <w:ind w:left="720"/>
        <w:rPr>
          <w:rFonts w:ascii="Courier New" w:hAnsi="Courier New" w:cs="Courier New"/>
        </w:rPr>
      </w:pPr>
      <w:r w:rsidRPr="005F25AF">
        <w:rPr>
          <w:rFonts w:ascii="Courier New" w:hAnsi="Courier New" w:cs="Courier New"/>
        </w:rPr>
        <w:t xml:space="preserve"> </w:t>
      </w:r>
    </w:p>
    <w:p w14:paraId="7DAA2A67" w14:textId="309377B7" w:rsidR="005F25AF" w:rsidRDefault="005F25AF" w:rsidP="004959F8">
      <w:pPr>
        <w:spacing w:after="0"/>
        <w:ind w:left="720"/>
        <w:rPr>
          <w:rFonts w:ascii="Courier New" w:hAnsi="Courier New" w:cs="Courier New"/>
        </w:rPr>
      </w:pPr>
      <w:r>
        <w:rPr>
          <w:rFonts w:ascii="Courier New" w:hAnsi="Courier New" w:cs="Courier New"/>
        </w:rPr>
        <w:t>Jim Smith</w:t>
      </w:r>
    </w:p>
    <w:p w14:paraId="2464830B" w14:textId="68A133D0" w:rsidR="005F25AF" w:rsidRDefault="005F25AF" w:rsidP="004959F8">
      <w:pPr>
        <w:spacing w:after="0"/>
        <w:ind w:left="720"/>
        <w:rPr>
          <w:rFonts w:ascii="Courier New" w:hAnsi="Courier New" w:cs="Courier New"/>
        </w:rPr>
      </w:pPr>
      <w:r>
        <w:rPr>
          <w:rFonts w:ascii="Courier New" w:hAnsi="Courier New" w:cs="Courier New"/>
        </w:rPr>
        <w:t>Administrator Congregation….</w:t>
      </w:r>
    </w:p>
    <w:p w14:paraId="0B4DA595" w14:textId="634DA1C9" w:rsidR="005F25AF" w:rsidRDefault="005F25AF" w:rsidP="004959F8">
      <w:pPr>
        <w:spacing w:after="0"/>
        <w:ind w:left="720"/>
        <w:rPr>
          <w:rFonts w:ascii="Courier New" w:hAnsi="Courier New" w:cs="Courier New"/>
        </w:rPr>
      </w:pPr>
      <w:r>
        <w:rPr>
          <w:rFonts w:ascii="Courier New" w:hAnsi="Courier New" w:cs="Courier New"/>
        </w:rPr>
        <w:t xml:space="preserve">Street </w:t>
      </w:r>
      <w:r w:rsidR="004959F8">
        <w:rPr>
          <w:rFonts w:ascii="Courier New" w:hAnsi="Courier New" w:cs="Courier New"/>
        </w:rPr>
        <w:t>address</w:t>
      </w:r>
    </w:p>
    <w:p w14:paraId="64A00154" w14:textId="29907A25" w:rsidR="005F25AF" w:rsidRDefault="005F25AF" w:rsidP="004959F8">
      <w:pPr>
        <w:spacing w:after="0"/>
        <w:ind w:left="720"/>
        <w:rPr>
          <w:rFonts w:ascii="Courier New" w:hAnsi="Courier New" w:cs="Courier New"/>
        </w:rPr>
      </w:pPr>
      <w:r>
        <w:rPr>
          <w:rFonts w:ascii="Courier New" w:hAnsi="Courier New" w:cs="Courier New"/>
        </w:rPr>
        <w:t>Email address</w:t>
      </w:r>
    </w:p>
    <w:p w14:paraId="26AAA599" w14:textId="42049DF3" w:rsidR="005F25AF" w:rsidRDefault="005F25AF" w:rsidP="004959F8">
      <w:pPr>
        <w:spacing w:after="0"/>
        <w:ind w:left="720"/>
        <w:rPr>
          <w:rFonts w:ascii="Courier New" w:hAnsi="Courier New" w:cs="Courier New"/>
        </w:rPr>
      </w:pPr>
      <w:r>
        <w:rPr>
          <w:rFonts w:ascii="Courier New" w:hAnsi="Courier New" w:cs="Courier New"/>
        </w:rPr>
        <w:t>Website URL</w:t>
      </w:r>
    </w:p>
    <w:p w14:paraId="462C4819" w14:textId="50553A06" w:rsidR="005F25AF" w:rsidRDefault="005F25AF" w:rsidP="005F25AF">
      <w:pPr>
        <w:spacing w:after="0"/>
      </w:pPr>
    </w:p>
    <w:p w14:paraId="709FEB58" w14:textId="1616A285" w:rsidR="005F25AF" w:rsidRDefault="005F25AF" w:rsidP="005F25AF">
      <w:pPr>
        <w:spacing w:after="0"/>
      </w:pPr>
      <w:r>
        <w:t>The text:</w:t>
      </w:r>
    </w:p>
    <w:p w14:paraId="7D65762B" w14:textId="6B549ADA" w:rsidR="005F25AF" w:rsidRDefault="005F25AF" w:rsidP="005F25AF">
      <w:pPr>
        <w:spacing w:after="0"/>
      </w:pPr>
      <w:r>
        <w:tab/>
      </w:r>
      <w:r w:rsidRPr="005F25AF">
        <w:rPr>
          <w:rFonts w:ascii="Courier New" w:hAnsi="Courier New" w:cs="Courier New"/>
        </w:rPr>
        <w:t>&lt;NAME&gt;</w:t>
      </w:r>
    </w:p>
    <w:p w14:paraId="3BBB9889" w14:textId="6B9630E3" w:rsidR="005F25AF" w:rsidRDefault="005F25AF" w:rsidP="005F25AF">
      <w:pPr>
        <w:spacing w:after="0"/>
      </w:pPr>
      <w:r>
        <w:t>is replaced with the Name column of the input file.  This personalizes each email.  You can put any additional text into the email that you wish.  But as mentioned above this is a text file and the only formatting that you can do is enter blank lines.</w:t>
      </w:r>
    </w:p>
    <w:p w14:paraId="7BDE72DE" w14:textId="70BD8118" w:rsidR="00D110C0" w:rsidRPr="00D110C0" w:rsidRDefault="00D110C0" w:rsidP="005F25AF">
      <w:pPr>
        <w:spacing w:after="0"/>
        <w:rPr>
          <w:rFonts w:eastAsiaTheme="majorEastAsia" w:cstheme="majorBidi"/>
          <w:b/>
          <w:bCs/>
          <w:sz w:val="32"/>
          <w:szCs w:val="32"/>
        </w:rPr>
      </w:pPr>
      <w:r w:rsidRPr="00D110C0">
        <w:rPr>
          <w:rFonts w:eastAsiaTheme="majorEastAsia" w:cstheme="majorBidi"/>
          <w:b/>
          <w:bCs/>
          <w:sz w:val="32"/>
          <w:szCs w:val="32"/>
        </w:rPr>
        <w:t>Output File</w:t>
      </w:r>
    </w:p>
    <w:p w14:paraId="6B794739" w14:textId="4E66326D" w:rsidR="00B15D8E" w:rsidRDefault="00D110C0" w:rsidP="005F25AF">
      <w:pPr>
        <w:spacing w:after="0"/>
      </w:pPr>
      <w:r>
        <w:lastRenderedPageBreak/>
        <w:t xml:space="preserve">An output file is created that the results of sending each of the emails.  </w:t>
      </w:r>
      <w:r w:rsidR="00B15D8E">
        <w:t xml:space="preserve">The name of the out files </w:t>
      </w:r>
      <w:proofErr w:type="gramStart"/>
      <w:r w:rsidR="00B15D8E">
        <w:t>is :</w:t>
      </w:r>
      <w:proofErr w:type="gramEnd"/>
      <w:r w:rsidR="00B15D8E">
        <w:t xml:space="preserve">  InputFileout.csv, where </w:t>
      </w:r>
      <w:proofErr w:type="spellStart"/>
      <w:r w:rsidR="00B15D8E">
        <w:t>InputFile</w:t>
      </w:r>
      <w:proofErr w:type="spellEnd"/>
      <w:r w:rsidR="00B15D8E">
        <w:t xml:space="preserve"> is the name of the input file.</w:t>
      </w:r>
    </w:p>
    <w:p w14:paraId="0842677C" w14:textId="77777777" w:rsidR="00B15D8E" w:rsidRDefault="00B15D8E" w:rsidP="005F25AF">
      <w:pPr>
        <w:spacing w:after="0"/>
      </w:pPr>
    </w:p>
    <w:p w14:paraId="3EF392C2" w14:textId="26AE5011" w:rsidR="001E2722" w:rsidRDefault="00D110C0" w:rsidP="005F25AF">
      <w:pPr>
        <w:spacing w:after="0"/>
      </w:pPr>
      <w:r>
        <w:t xml:space="preserve">The Output file is basically the same as the input file with the addition of a Status column and a message column. The best way to view this file is to open it in Excel and sort on the Sent column.  </w:t>
      </w:r>
    </w:p>
    <w:p w14:paraId="5FCDD9D2" w14:textId="77777777" w:rsidR="001E2722" w:rsidRDefault="001E2722" w:rsidP="005F25AF">
      <w:pPr>
        <w:spacing w:after="0"/>
      </w:pPr>
    </w:p>
    <w:p w14:paraId="310E5853" w14:textId="4F2F8051" w:rsidR="00D110C0" w:rsidRDefault="00D110C0" w:rsidP="005F25AF">
      <w:pPr>
        <w:spacing w:after="0"/>
      </w:pPr>
      <w:r>
        <w:t xml:space="preserve">The Sent column will either say “Sent” if the email was sent successfully or “Error” if the email was not sent.  </w:t>
      </w:r>
      <w:r w:rsidR="001E2722">
        <w:t xml:space="preserve">When there is a problem with sending the mail the Message column will contain more information.  If an email address is wrong the status will be shown as sent and you will get an email from the mail server it was sent to that there was an error.  If there is no email address in the input </w:t>
      </w:r>
      <w:proofErr w:type="gramStart"/>
      <w:r w:rsidR="001E2722">
        <w:t>file</w:t>
      </w:r>
      <w:proofErr w:type="gramEnd"/>
      <w:r w:rsidR="001E2722">
        <w:t xml:space="preserve"> the status will be Error and the message will say “Email address is blank”.  </w:t>
      </w:r>
    </w:p>
    <w:p w14:paraId="6C5A9038" w14:textId="5748F119" w:rsidR="00491DAB" w:rsidRDefault="00491DAB" w:rsidP="005F25AF">
      <w:pPr>
        <w:spacing w:after="0"/>
      </w:pPr>
    </w:p>
    <w:p w14:paraId="2456319D" w14:textId="772CC15E" w:rsidR="00491DAB" w:rsidRPr="005F25AF" w:rsidRDefault="00491DAB" w:rsidP="005F25AF">
      <w:pPr>
        <w:spacing w:after="0"/>
      </w:pPr>
      <w:r>
        <w:t xml:space="preserve">If the email address is bad there probably will not be an error shown.  The “From Email Address” should get an email that there was a problem.  Often this email appears quickly, but in some </w:t>
      </w:r>
      <w:proofErr w:type="gramStart"/>
      <w:r>
        <w:t>cases</w:t>
      </w:r>
      <w:proofErr w:type="gramEnd"/>
      <w:r>
        <w:t xml:space="preserve"> it might take a day or two.</w:t>
      </w:r>
    </w:p>
    <w:sectPr w:rsidR="00491DAB" w:rsidRPr="005F25AF" w:rsidSect="000A0F9B">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146D2" w14:textId="77777777" w:rsidR="00FC1743" w:rsidRDefault="00FC1743">
      <w:pPr>
        <w:spacing w:after="0"/>
      </w:pPr>
      <w:r>
        <w:separator/>
      </w:r>
    </w:p>
  </w:endnote>
  <w:endnote w:type="continuationSeparator" w:id="0">
    <w:p w14:paraId="1C607010" w14:textId="77777777" w:rsidR="00FC1743" w:rsidRDefault="00FC17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964975"/>
      <w:docPartObj>
        <w:docPartGallery w:val="Page Numbers (Bottom of Page)"/>
        <w:docPartUnique/>
      </w:docPartObj>
    </w:sdtPr>
    <w:sdtEndPr>
      <w:rPr>
        <w:noProof/>
      </w:rPr>
    </w:sdtEndPr>
    <w:sdtContent>
      <w:p w14:paraId="78580A5E" w14:textId="77777777" w:rsidR="000124DD" w:rsidRDefault="000124DD">
        <w:pPr>
          <w:pStyle w:val="Footer"/>
        </w:pPr>
        <w:r>
          <w:fldChar w:fldCharType="begin"/>
        </w:r>
        <w:r>
          <w:instrText xml:space="preserve"> PAGE   \* MERGEFORMAT </w:instrText>
        </w:r>
        <w:r>
          <w:fldChar w:fldCharType="separate"/>
        </w:r>
        <w:r w:rsidR="0093673F">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2158B" w14:textId="77777777" w:rsidR="00FC1743" w:rsidRDefault="00FC1743">
      <w:pPr>
        <w:spacing w:after="0"/>
      </w:pPr>
      <w:r>
        <w:separator/>
      </w:r>
    </w:p>
  </w:footnote>
  <w:footnote w:type="continuationSeparator" w:id="0">
    <w:p w14:paraId="4A731D41" w14:textId="77777777" w:rsidR="00FC1743" w:rsidRDefault="00FC17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C2177"/>
    <w:multiLevelType w:val="hybridMultilevel"/>
    <w:tmpl w:val="0AF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966FE"/>
    <w:multiLevelType w:val="hybridMultilevel"/>
    <w:tmpl w:val="BBAC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5E2558"/>
    <w:multiLevelType w:val="hybridMultilevel"/>
    <w:tmpl w:val="9FA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23EB1"/>
    <w:multiLevelType w:val="hybridMultilevel"/>
    <w:tmpl w:val="848A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20"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861BD"/>
    <w:multiLevelType w:val="hybridMultilevel"/>
    <w:tmpl w:val="D2A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22525"/>
    <w:multiLevelType w:val="hybridMultilevel"/>
    <w:tmpl w:val="56DC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25"/>
  </w:num>
  <w:num w:numId="14">
    <w:abstractNumId w:val="24"/>
  </w:num>
  <w:num w:numId="15">
    <w:abstractNumId w:val="26"/>
  </w:num>
  <w:num w:numId="16">
    <w:abstractNumId w:val="2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3"/>
  </w:num>
  <w:num w:numId="28">
    <w:abstractNumId w:val="18"/>
  </w:num>
  <w:num w:numId="29">
    <w:abstractNumId w:val="16"/>
  </w:num>
  <w:num w:numId="30">
    <w:abstractNumId w:val="12"/>
  </w:num>
  <w:num w:numId="31">
    <w:abstractNumId w:val="27"/>
  </w:num>
  <w:num w:numId="32">
    <w:abstractNumId w:val="10"/>
  </w:num>
  <w:num w:numId="33">
    <w:abstractNumId w:val="17"/>
  </w:num>
  <w:num w:numId="34">
    <w:abstractNumId w:val="11"/>
  </w:num>
  <w:num w:numId="35">
    <w:abstractNumId w:val="15"/>
  </w:num>
  <w:num w:numId="36">
    <w:abstractNumId w:val="14"/>
  </w:num>
  <w:num w:numId="37">
    <w:abstractNumId w:val="28"/>
  </w:num>
  <w:num w:numId="38">
    <w:abstractNumId w:val="2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53"/>
    <w:rsid w:val="000124DD"/>
    <w:rsid w:val="00073481"/>
    <w:rsid w:val="000912F4"/>
    <w:rsid w:val="000A0F9B"/>
    <w:rsid w:val="000A29F3"/>
    <w:rsid w:val="000B37F8"/>
    <w:rsid w:val="00102746"/>
    <w:rsid w:val="00123E1E"/>
    <w:rsid w:val="0013591F"/>
    <w:rsid w:val="00183B61"/>
    <w:rsid w:val="00196F1E"/>
    <w:rsid w:val="001B1191"/>
    <w:rsid w:val="001E2722"/>
    <w:rsid w:val="00216BF8"/>
    <w:rsid w:val="002268C6"/>
    <w:rsid w:val="0024640E"/>
    <w:rsid w:val="00250E0B"/>
    <w:rsid w:val="002B1A2E"/>
    <w:rsid w:val="002C1B16"/>
    <w:rsid w:val="00301FB9"/>
    <w:rsid w:val="0033581F"/>
    <w:rsid w:val="003744A7"/>
    <w:rsid w:val="00396691"/>
    <w:rsid w:val="00450902"/>
    <w:rsid w:val="0046043A"/>
    <w:rsid w:val="00491DAB"/>
    <w:rsid w:val="004959F8"/>
    <w:rsid w:val="004C25C2"/>
    <w:rsid w:val="004D05F3"/>
    <w:rsid w:val="004D52AA"/>
    <w:rsid w:val="004E7879"/>
    <w:rsid w:val="00547AFF"/>
    <w:rsid w:val="00551520"/>
    <w:rsid w:val="00563377"/>
    <w:rsid w:val="0059759B"/>
    <w:rsid w:val="005B53F6"/>
    <w:rsid w:val="005F25AF"/>
    <w:rsid w:val="00600046"/>
    <w:rsid w:val="0064408E"/>
    <w:rsid w:val="00647C16"/>
    <w:rsid w:val="00694E91"/>
    <w:rsid w:val="006B4708"/>
    <w:rsid w:val="00711A9F"/>
    <w:rsid w:val="00771F16"/>
    <w:rsid w:val="0078294C"/>
    <w:rsid w:val="007A31CF"/>
    <w:rsid w:val="007D06E5"/>
    <w:rsid w:val="007F4E43"/>
    <w:rsid w:val="00855248"/>
    <w:rsid w:val="008B362A"/>
    <w:rsid w:val="008B6008"/>
    <w:rsid w:val="008D0954"/>
    <w:rsid w:val="008E1B75"/>
    <w:rsid w:val="00904E1E"/>
    <w:rsid w:val="0093673F"/>
    <w:rsid w:val="00937368"/>
    <w:rsid w:val="00971DEC"/>
    <w:rsid w:val="009A1E53"/>
    <w:rsid w:val="009B6FF3"/>
    <w:rsid w:val="009C7F78"/>
    <w:rsid w:val="00A50153"/>
    <w:rsid w:val="00A96C4A"/>
    <w:rsid w:val="00B12A51"/>
    <w:rsid w:val="00B15D8E"/>
    <w:rsid w:val="00B36EE3"/>
    <w:rsid w:val="00B42ADC"/>
    <w:rsid w:val="00B64B70"/>
    <w:rsid w:val="00B66857"/>
    <w:rsid w:val="00B85F63"/>
    <w:rsid w:val="00BA2806"/>
    <w:rsid w:val="00BA3B94"/>
    <w:rsid w:val="00BC2737"/>
    <w:rsid w:val="00BC7BFB"/>
    <w:rsid w:val="00BD1C01"/>
    <w:rsid w:val="00BE60B5"/>
    <w:rsid w:val="00C07BE9"/>
    <w:rsid w:val="00C123E8"/>
    <w:rsid w:val="00C21269"/>
    <w:rsid w:val="00C26CDB"/>
    <w:rsid w:val="00C61013"/>
    <w:rsid w:val="00C86FF1"/>
    <w:rsid w:val="00CA3C01"/>
    <w:rsid w:val="00CB5DC1"/>
    <w:rsid w:val="00CD1DB8"/>
    <w:rsid w:val="00D110C0"/>
    <w:rsid w:val="00D25041"/>
    <w:rsid w:val="00D6248C"/>
    <w:rsid w:val="00DF7751"/>
    <w:rsid w:val="00E13B1B"/>
    <w:rsid w:val="00E719D8"/>
    <w:rsid w:val="00E76104"/>
    <w:rsid w:val="00EA6821"/>
    <w:rsid w:val="00F13983"/>
    <w:rsid w:val="00F23D2C"/>
    <w:rsid w:val="00F370E8"/>
    <w:rsid w:val="00F734EA"/>
    <w:rsid w:val="00F9577D"/>
    <w:rsid w:val="00FC17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131D"/>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EA6821"/>
    <w:pPr>
      <w:tabs>
        <w:tab w:val="right" w:leader="dot" w:pos="9350"/>
      </w:tabs>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 w:type="paragraph" w:styleId="TableofFigures">
    <w:name w:val="table of figures"/>
    <w:basedOn w:val="Normal"/>
    <w:next w:val="Normal"/>
    <w:uiPriority w:val="99"/>
    <w:unhideWhenUsed/>
    <w:rsid w:val="0033581F"/>
    <w:pPr>
      <w:spacing w:after="0"/>
    </w:pPr>
  </w:style>
  <w:style w:type="table" w:styleId="TableGrid">
    <w:name w:val="Table Grid"/>
    <w:basedOn w:val="TableNormal"/>
    <w:uiPriority w:val="39"/>
    <w:rsid w:val="00B42AD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115881">
      <w:bodyDiv w:val="1"/>
      <w:marLeft w:val="0"/>
      <w:marRight w:val="0"/>
      <w:marTop w:val="0"/>
      <w:marBottom w:val="0"/>
      <w:divBdr>
        <w:top w:val="none" w:sz="0" w:space="0" w:color="auto"/>
        <w:left w:val="none" w:sz="0" w:space="0" w:color="auto"/>
        <w:bottom w:val="none" w:sz="0" w:space="0" w:color="auto"/>
        <w:right w:val="none" w:sz="0" w:space="0" w:color="auto"/>
      </w:divBdr>
      <w:divsChild>
        <w:div w:id="663355729">
          <w:marLeft w:val="0"/>
          <w:marRight w:val="0"/>
          <w:marTop w:val="0"/>
          <w:marBottom w:val="0"/>
          <w:divBdr>
            <w:top w:val="none" w:sz="0" w:space="0" w:color="auto"/>
            <w:left w:val="none" w:sz="0" w:space="0" w:color="auto"/>
            <w:bottom w:val="none" w:sz="0" w:space="0" w:color="auto"/>
            <w:right w:val="none" w:sz="0" w:space="0" w:color="auto"/>
          </w:divBdr>
          <w:divsChild>
            <w:div w:id="1555506760">
              <w:marLeft w:val="0"/>
              <w:marRight w:val="0"/>
              <w:marTop w:val="0"/>
              <w:marBottom w:val="0"/>
              <w:divBdr>
                <w:top w:val="none" w:sz="0" w:space="0" w:color="auto"/>
                <w:left w:val="none" w:sz="0" w:space="0" w:color="auto"/>
                <w:bottom w:val="none" w:sz="0" w:space="0" w:color="auto"/>
                <w:right w:val="none" w:sz="0" w:space="0" w:color="auto"/>
              </w:divBdr>
            </w:div>
            <w:div w:id="868681175">
              <w:marLeft w:val="0"/>
              <w:marRight w:val="0"/>
              <w:marTop w:val="0"/>
              <w:marBottom w:val="0"/>
              <w:divBdr>
                <w:top w:val="none" w:sz="0" w:space="0" w:color="auto"/>
                <w:left w:val="none" w:sz="0" w:space="0" w:color="auto"/>
                <w:bottom w:val="none" w:sz="0" w:space="0" w:color="auto"/>
                <w:right w:val="none" w:sz="0" w:space="0" w:color="auto"/>
              </w:divBdr>
            </w:div>
            <w:div w:id="256136347">
              <w:marLeft w:val="0"/>
              <w:marRight w:val="0"/>
              <w:marTop w:val="0"/>
              <w:marBottom w:val="0"/>
              <w:divBdr>
                <w:top w:val="none" w:sz="0" w:space="0" w:color="auto"/>
                <w:left w:val="none" w:sz="0" w:space="0" w:color="auto"/>
                <w:bottom w:val="none" w:sz="0" w:space="0" w:color="auto"/>
                <w:right w:val="none" w:sz="0" w:space="0" w:color="auto"/>
              </w:divBdr>
            </w:div>
            <w:div w:id="1903061381">
              <w:marLeft w:val="0"/>
              <w:marRight w:val="0"/>
              <w:marTop w:val="0"/>
              <w:marBottom w:val="0"/>
              <w:divBdr>
                <w:top w:val="none" w:sz="0" w:space="0" w:color="auto"/>
                <w:left w:val="none" w:sz="0" w:space="0" w:color="auto"/>
                <w:bottom w:val="none" w:sz="0" w:space="0" w:color="auto"/>
                <w:right w:val="none" w:sz="0" w:space="0" w:color="auto"/>
              </w:divBdr>
            </w:div>
            <w:div w:id="795635389">
              <w:marLeft w:val="0"/>
              <w:marRight w:val="0"/>
              <w:marTop w:val="0"/>
              <w:marBottom w:val="0"/>
              <w:divBdr>
                <w:top w:val="none" w:sz="0" w:space="0" w:color="auto"/>
                <w:left w:val="none" w:sz="0" w:space="0" w:color="auto"/>
                <w:bottom w:val="none" w:sz="0" w:space="0" w:color="auto"/>
                <w:right w:val="none" w:sz="0" w:space="0" w:color="auto"/>
              </w:divBdr>
            </w:div>
            <w:div w:id="2032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hyperlink" Target="https://licenses.nuget.org/MIT" TargetMode="External"/><Relationship Id="rId18" Type="http://schemas.openxmlformats.org/officeDocument/2006/relationships/hyperlink" Target="https://www.nuget.org/packages/System.Buffer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nuget.org/packages/MailKit/" TargetMode="External"/><Relationship Id="rId17" Type="http://schemas.openxmlformats.org/officeDocument/2006/relationships/hyperlink" Target="https://www.bouncycastle.org/csharp/licence.html" TargetMode="External"/><Relationship Id="rId2" Type="http://schemas.openxmlformats.org/officeDocument/2006/relationships/numbering" Target="numbering.xml"/><Relationship Id="rId16" Type="http://schemas.openxmlformats.org/officeDocument/2006/relationships/hyperlink" Target="https://www.nuget.org/packages/Portable.BouncyCastl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censes.nuget.org/MIT" TargetMode="External"/><Relationship Id="rId23" Type="http://schemas.openxmlformats.org/officeDocument/2006/relationships/fontTable" Target="fontTable.xml"/><Relationship Id="rId10" Type="http://schemas.openxmlformats.org/officeDocument/2006/relationships/hyperlink" Target="https://dotnet.microsoft.com/download/dotnet-framework/net48" TargetMode="External"/><Relationship Id="rId19" Type="http://schemas.openxmlformats.org/officeDocument/2006/relationships/hyperlink" Target="https://github.com/dotnet/corefx/blob/master/LICENSE.TXT" TargetMode="External"/><Relationship Id="rId4" Type="http://schemas.openxmlformats.org/officeDocument/2006/relationships/settings" Target="settings.xml"/><Relationship Id="rId9" Type="http://schemas.openxmlformats.org/officeDocument/2006/relationships/hyperlink" Target="https://github.com/ASM-SW/EmailWithAttachedFile/releases" TargetMode="External"/><Relationship Id="rId14" Type="http://schemas.openxmlformats.org/officeDocument/2006/relationships/hyperlink" Target="http://www.mimekit.net/"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4BF5C-0759-4AAC-949D-CFBE60B8B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478</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16</cp:revision>
  <cp:lastPrinted>2020-01-11T19:15:00Z</cp:lastPrinted>
  <dcterms:created xsi:type="dcterms:W3CDTF">2020-01-10T22:53:00Z</dcterms:created>
  <dcterms:modified xsi:type="dcterms:W3CDTF">2020-12-22T02:10:00Z</dcterms:modified>
</cp:coreProperties>
</file>